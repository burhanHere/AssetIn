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35" w:rsidRDefault="003D1235"/>
    <w:tbl>
      <w:tblPr>
        <w:tblW w:w="10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7332"/>
      </w:tblGrid>
      <w:tr w:rsidR="003D1235" w:rsidRPr="00DB34CD" w:rsidTr="00D46076">
        <w:tc>
          <w:tcPr>
            <w:tcW w:w="2880" w:type="dxa"/>
            <w:shd w:val="clear" w:color="auto" w:fill="0C0C0C"/>
          </w:tcPr>
          <w:p w:rsidR="003D1235" w:rsidRPr="00DB34CD" w:rsidRDefault="003D1235" w:rsidP="00D46076">
            <w:pPr>
              <w:rPr>
                <w:smallCaps/>
              </w:rPr>
            </w:pPr>
            <w:r>
              <w:br w:type="page"/>
            </w:r>
            <w:r w:rsidRPr="00DB34CD">
              <w:rPr>
                <w:smallCaps/>
                <w:sz w:val="40"/>
              </w:rPr>
              <w:t>Project Office</w:t>
            </w:r>
          </w:p>
        </w:tc>
        <w:tc>
          <w:tcPr>
            <w:tcW w:w="7332" w:type="dxa"/>
            <w:vAlign w:val="center"/>
          </w:tcPr>
          <w:p w:rsidR="003D1235" w:rsidRPr="00DB34CD" w:rsidRDefault="003D1235" w:rsidP="0084646F">
            <w:pPr>
              <w:jc w:val="center"/>
              <w:rPr>
                <w:rFonts w:ascii="Arial Black" w:hAnsi="Arial Black"/>
              </w:rPr>
            </w:pPr>
            <w:r w:rsidRPr="0084646F">
              <w:rPr>
                <w:rFonts w:ascii="Arial Black" w:hAnsi="Arial Black" w:cs="Arial"/>
                <w:b/>
                <w:bCs/>
                <w:sz w:val="22"/>
                <w:szCs w:val="26"/>
              </w:rPr>
              <w:t>EVALUATION FORM</w:t>
            </w:r>
            <w:r w:rsidR="00971780" w:rsidRPr="0084646F">
              <w:rPr>
                <w:rFonts w:ascii="Arial Black" w:hAnsi="Arial Black" w:cs="Arial"/>
                <w:b/>
                <w:bCs/>
                <w:sz w:val="22"/>
                <w:szCs w:val="26"/>
              </w:rPr>
              <w:t xml:space="preserve"> – </w:t>
            </w:r>
            <w:r w:rsidR="0084646F" w:rsidRPr="0084646F">
              <w:rPr>
                <w:rFonts w:ascii="Arial Black" w:hAnsi="Arial Black" w:cs="Arial"/>
                <w:b/>
                <w:bCs/>
                <w:szCs w:val="26"/>
              </w:rPr>
              <w:t>Software Design</w:t>
            </w:r>
            <w:r w:rsidR="00971780" w:rsidRPr="0084646F">
              <w:rPr>
                <w:rFonts w:ascii="Arial Black" w:hAnsi="Arial Black" w:cs="Arial"/>
                <w:b/>
                <w:bCs/>
                <w:szCs w:val="26"/>
              </w:rPr>
              <w:t xml:space="preserve"> Specification (</w:t>
            </w:r>
            <w:r w:rsidR="0084646F" w:rsidRPr="0084646F">
              <w:rPr>
                <w:rFonts w:ascii="Arial Black" w:hAnsi="Arial Black" w:cs="Arial"/>
                <w:b/>
                <w:bCs/>
                <w:szCs w:val="26"/>
              </w:rPr>
              <w:t>SD</w:t>
            </w:r>
            <w:r w:rsidR="00971780" w:rsidRPr="0084646F">
              <w:rPr>
                <w:rFonts w:ascii="Arial Black" w:hAnsi="Arial Black" w:cs="Arial"/>
                <w:b/>
                <w:bCs/>
                <w:szCs w:val="26"/>
              </w:rPr>
              <w:t>S)</w:t>
            </w:r>
          </w:p>
        </w:tc>
      </w:tr>
    </w:tbl>
    <w:p w:rsidR="003D1235" w:rsidRPr="00DB34CD" w:rsidRDefault="003D1235" w:rsidP="003D1235"/>
    <w:tbl>
      <w:tblPr>
        <w:tblW w:w="10222" w:type="dxa"/>
        <w:jc w:val="center"/>
        <w:tblLook w:val="01E0" w:firstRow="1" w:lastRow="1" w:firstColumn="1" w:lastColumn="1" w:noHBand="0" w:noVBand="0"/>
      </w:tblPr>
      <w:tblGrid>
        <w:gridCol w:w="6985"/>
        <w:gridCol w:w="587"/>
        <w:gridCol w:w="263"/>
        <w:gridCol w:w="265"/>
        <w:gridCol w:w="265"/>
        <w:gridCol w:w="265"/>
        <w:gridCol w:w="266"/>
        <w:gridCol w:w="265"/>
        <w:gridCol w:w="265"/>
        <w:gridCol w:w="265"/>
        <w:gridCol w:w="265"/>
        <w:gridCol w:w="266"/>
      </w:tblGrid>
      <w:tr w:rsidR="003D1235" w:rsidRPr="00DB34CD" w:rsidTr="00D46076">
        <w:trPr>
          <w:trHeight w:val="214"/>
          <w:jc w:val="center"/>
        </w:trPr>
        <w:tc>
          <w:tcPr>
            <w:tcW w:w="6985" w:type="dxa"/>
            <w:vMerge w:val="restart"/>
            <w:vAlign w:val="center"/>
          </w:tcPr>
          <w:p w:rsidR="003D1235" w:rsidRPr="00DB34CD" w:rsidRDefault="003D1235" w:rsidP="00B56472">
            <w:pPr>
              <w:ind w:left="-56" w:right="-133"/>
              <w:rPr>
                <w:rFonts w:ascii="Arial" w:hAnsi="Arial"/>
                <w:b/>
                <w:bCs/>
                <w:sz w:val="14"/>
              </w:rPr>
            </w:pPr>
            <w:r w:rsidRPr="00DB34CD">
              <w:rPr>
                <w:rFonts w:ascii="Arial" w:hAnsi="Arial"/>
                <w:b/>
                <w:bCs/>
                <w:sz w:val="22"/>
              </w:rPr>
              <w:t xml:space="preserve">WEIGHTAGE TOWARDS RESULT: </w:t>
            </w:r>
            <w:r w:rsidRPr="00DB34CD">
              <w:rPr>
                <w:rFonts w:ascii="Arial" w:hAnsi="Arial"/>
                <w:b/>
                <w:bCs/>
                <w:sz w:val="22"/>
              </w:rPr>
              <w:tab/>
            </w:r>
            <w:r w:rsidRPr="00DB34CD">
              <w:rPr>
                <w:rFonts w:ascii="Arial" w:hAnsi="Arial"/>
                <w:b/>
                <w:bCs/>
                <w:sz w:val="22"/>
              </w:rPr>
              <w:tab/>
            </w:r>
            <w:r w:rsidR="00B56472">
              <w:rPr>
                <w:rFonts w:ascii="Arial" w:hAnsi="Arial"/>
                <w:b/>
                <w:bCs/>
                <w:sz w:val="22"/>
              </w:rPr>
              <w:t>2</w:t>
            </w:r>
            <w:r w:rsidR="00971780">
              <w:rPr>
                <w:rFonts w:ascii="Arial" w:hAnsi="Arial"/>
                <w:b/>
                <w:bCs/>
                <w:sz w:val="22"/>
              </w:rPr>
              <w:t>5%</w:t>
            </w:r>
          </w:p>
        </w:tc>
        <w:tc>
          <w:tcPr>
            <w:tcW w:w="587" w:type="dxa"/>
            <w:vAlign w:val="center"/>
          </w:tcPr>
          <w:p w:rsidR="003D1235" w:rsidRPr="00DB34CD" w:rsidRDefault="003D1235" w:rsidP="00D46076">
            <w:pPr>
              <w:ind w:left="-56" w:right="-133"/>
              <w:jc w:val="right"/>
              <w:rPr>
                <w:rFonts w:ascii="Arial" w:hAnsi="Arial"/>
                <w:b/>
                <w:bCs/>
                <w:sz w:val="22"/>
              </w:rPr>
            </w:pPr>
            <w:r w:rsidRPr="00DB34CD">
              <w:rPr>
                <w:rFonts w:ascii="Arial" w:hAnsi="Arial"/>
                <w:b/>
                <w:bCs/>
                <w:sz w:val="14"/>
              </w:rPr>
              <w:t xml:space="preserve">  </w:t>
            </w:r>
          </w:p>
        </w:tc>
        <w:tc>
          <w:tcPr>
            <w:tcW w:w="528" w:type="dxa"/>
            <w:gridSpan w:val="2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Day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Month</w:t>
            </w:r>
          </w:p>
        </w:tc>
        <w:tc>
          <w:tcPr>
            <w:tcW w:w="265" w:type="dxa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1061" w:type="dxa"/>
            <w:gridSpan w:val="4"/>
            <w:tcBorders>
              <w:bottom w:val="single" w:sz="4" w:space="0" w:color="auto"/>
            </w:tcBorders>
            <w:vAlign w:val="bottom"/>
          </w:tcPr>
          <w:p w:rsidR="003D1235" w:rsidRPr="00DB34CD" w:rsidRDefault="003D1235" w:rsidP="00D46076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  <w:r w:rsidRPr="00DB34CD">
              <w:rPr>
                <w:rFonts w:ascii="Arial" w:hAnsi="Arial"/>
                <w:bCs/>
                <w:sz w:val="16"/>
              </w:rPr>
              <w:t>Year</w:t>
            </w:r>
          </w:p>
        </w:tc>
      </w:tr>
      <w:tr w:rsidR="003D1235" w:rsidRPr="00DB34CD" w:rsidTr="00D46076">
        <w:trPr>
          <w:trHeight w:val="106"/>
          <w:jc w:val="center"/>
        </w:trPr>
        <w:tc>
          <w:tcPr>
            <w:tcW w:w="6985" w:type="dxa"/>
            <w:vMerge/>
          </w:tcPr>
          <w:p w:rsidR="003D1235" w:rsidRPr="00DB34CD" w:rsidRDefault="003D1235" w:rsidP="00D46076">
            <w:pPr>
              <w:ind w:left="-56" w:right="-41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587" w:type="dxa"/>
            <w:tcBorders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ind w:left="-56" w:right="-41"/>
              <w:jc w:val="right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DB34CD">
              <w:rPr>
                <w:rFonts w:ascii="Arial" w:hAnsi="Arial"/>
                <w:b/>
                <w:bCs/>
                <w:color w:val="000000"/>
                <w:sz w:val="16"/>
              </w:rPr>
              <w:t>DATE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0209CA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-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0209CA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-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left="-56"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235" w:rsidRPr="00DB34CD" w:rsidRDefault="003D1235" w:rsidP="00D46076">
            <w:pPr>
              <w:spacing w:line="360" w:lineRule="auto"/>
              <w:ind w:right="-133"/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</w:tr>
    </w:tbl>
    <w:p w:rsidR="003D1235" w:rsidRPr="00DB34CD" w:rsidRDefault="003D1235" w:rsidP="003D1235">
      <w:pPr>
        <w:rPr>
          <w:rFonts w:ascii="Arial" w:hAnsi="Arial"/>
          <w:bCs/>
          <w:color w:val="000000"/>
          <w:sz w:val="18"/>
        </w:rPr>
      </w:pPr>
    </w:p>
    <w:tbl>
      <w:tblPr>
        <w:tblW w:w="10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770"/>
        <w:gridCol w:w="234"/>
        <w:gridCol w:w="1687"/>
        <w:gridCol w:w="59"/>
        <w:gridCol w:w="1836"/>
        <w:gridCol w:w="54"/>
        <w:gridCol w:w="1632"/>
        <w:gridCol w:w="2264"/>
      </w:tblGrid>
      <w:tr w:rsidR="003D1235" w:rsidRPr="00DB34CD" w:rsidTr="00D46076">
        <w:trPr>
          <w:trHeight w:val="422"/>
          <w:jc w:val="center"/>
        </w:trPr>
        <w:tc>
          <w:tcPr>
            <w:tcW w:w="1478" w:type="dxa"/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 xml:space="preserve">Group ID: </w:t>
            </w:r>
          </w:p>
        </w:tc>
        <w:tc>
          <w:tcPr>
            <w:tcW w:w="2691" w:type="dxa"/>
            <w:gridSpan w:val="3"/>
            <w:vAlign w:val="center"/>
          </w:tcPr>
          <w:p w:rsidR="003D1235" w:rsidRPr="00B3566A" w:rsidRDefault="003D1235" w:rsidP="00C22316">
            <w:pPr>
              <w:jc w:val="center"/>
              <w:rPr>
                <w:b/>
                <w:caps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>Advisor</w:t>
            </w:r>
            <w:r w:rsidR="004E452A">
              <w:rPr>
                <w:sz w:val="24"/>
                <w:szCs w:val="24"/>
              </w:rPr>
              <w:t>’s</w:t>
            </w:r>
            <w:r w:rsidRPr="00DB34CD">
              <w:rPr>
                <w:sz w:val="24"/>
                <w:szCs w:val="24"/>
              </w:rPr>
              <w:t xml:space="preserve"> Name:</w:t>
            </w:r>
          </w:p>
        </w:tc>
        <w:tc>
          <w:tcPr>
            <w:tcW w:w="3950" w:type="dxa"/>
            <w:gridSpan w:val="3"/>
            <w:vAlign w:val="center"/>
          </w:tcPr>
          <w:p w:rsidR="003D1235" w:rsidRPr="00B5307B" w:rsidRDefault="003D1235" w:rsidP="005F740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</w:tr>
      <w:tr w:rsidR="003D1235" w:rsidRPr="00DB34CD" w:rsidTr="00D46076">
        <w:trPr>
          <w:trHeight w:val="458"/>
          <w:jc w:val="center"/>
        </w:trPr>
        <w:tc>
          <w:tcPr>
            <w:tcW w:w="2482" w:type="dxa"/>
            <w:gridSpan w:val="3"/>
            <w:tcBorders>
              <w:bottom w:val="single" w:sz="4" w:space="0" w:color="auto"/>
            </w:tcBorders>
            <w:vAlign w:val="center"/>
          </w:tcPr>
          <w:p w:rsidR="003D1235" w:rsidRPr="00DB34CD" w:rsidRDefault="003D1235" w:rsidP="00D46076">
            <w:pPr>
              <w:rPr>
                <w:sz w:val="24"/>
                <w:szCs w:val="24"/>
              </w:rPr>
            </w:pPr>
            <w:r w:rsidRPr="00DB34CD">
              <w:rPr>
                <w:sz w:val="24"/>
                <w:szCs w:val="24"/>
              </w:rPr>
              <w:t>Thesis / Project Title:</w:t>
            </w:r>
          </w:p>
        </w:tc>
        <w:tc>
          <w:tcPr>
            <w:tcW w:w="7532" w:type="dxa"/>
            <w:gridSpan w:val="6"/>
            <w:tcBorders>
              <w:bottom w:val="single" w:sz="4" w:space="0" w:color="auto"/>
            </w:tcBorders>
            <w:vAlign w:val="center"/>
          </w:tcPr>
          <w:p w:rsidR="003D1235" w:rsidRPr="00B448FC" w:rsidRDefault="003D1235" w:rsidP="0093121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</w:tr>
      <w:tr w:rsidR="003D1235" w:rsidRPr="00DB34CD" w:rsidTr="00140833">
        <w:trPr>
          <w:trHeight w:val="4715"/>
          <w:jc w:val="center"/>
        </w:trPr>
        <w:tc>
          <w:tcPr>
            <w:tcW w:w="10014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6472" w:rsidRPr="00822686" w:rsidRDefault="00B56472" w:rsidP="0084646F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4"/>
              </w:rPr>
            </w:pPr>
            <w:r w:rsidRPr="00822686">
              <w:rPr>
                <w:sz w:val="22"/>
                <w:szCs w:val="24"/>
              </w:rPr>
              <w:t xml:space="preserve">How well have the students </w:t>
            </w:r>
            <w:r w:rsidR="0084646F" w:rsidRPr="00822686">
              <w:rPr>
                <w:sz w:val="22"/>
                <w:szCs w:val="24"/>
              </w:rPr>
              <w:t>decomposed the system</w:t>
            </w:r>
            <w:r w:rsidRPr="00822686">
              <w:rPr>
                <w:sz w:val="22"/>
                <w:szCs w:val="24"/>
              </w:rPr>
              <w:t xml:space="preserve">? How well have they </w:t>
            </w:r>
            <w:r w:rsidR="0084646F" w:rsidRPr="00822686">
              <w:rPr>
                <w:sz w:val="22"/>
                <w:szCs w:val="24"/>
              </w:rPr>
              <w:t>developed the architecture</w:t>
            </w:r>
            <w:r w:rsidRPr="00822686">
              <w:rPr>
                <w:sz w:val="22"/>
                <w:szCs w:val="24"/>
              </w:rPr>
              <w:t>?</w:t>
            </w:r>
          </w:p>
          <w:p w:rsidR="00B56472" w:rsidRPr="00822686" w:rsidRDefault="00B56472" w:rsidP="00F81B27">
            <w:pPr>
              <w:ind w:left="340"/>
              <w:rPr>
                <w:szCs w:val="22"/>
              </w:rPr>
            </w:pPr>
            <w:r w:rsidRPr="00822686">
              <w:rPr>
                <w:sz w:val="18"/>
              </w:rPr>
              <w:t xml:space="preserve">Note: </w:t>
            </w:r>
            <w:r w:rsidR="00F81B27" w:rsidRPr="00822686">
              <w:rPr>
                <w:sz w:val="18"/>
              </w:rPr>
              <w:t>Any diagram showing components of system and organization of these components may help</w:t>
            </w:r>
            <w:r w:rsidR="000433B2" w:rsidRPr="00822686">
              <w:rPr>
                <w:sz w:val="18"/>
              </w:rPr>
              <w:t>.</w:t>
            </w:r>
          </w:p>
          <w:p w:rsidR="000433B2" w:rsidRDefault="000433B2" w:rsidP="00B56472">
            <w:pPr>
              <w:rPr>
                <w:sz w:val="22"/>
                <w:szCs w:val="24"/>
              </w:rPr>
            </w:pPr>
          </w:p>
          <w:p w:rsidR="00B56472" w:rsidRDefault="00B56472" w:rsidP="00B56472">
            <w:pPr>
              <w:rPr>
                <w:sz w:val="22"/>
                <w:szCs w:val="24"/>
              </w:rPr>
            </w:pPr>
          </w:p>
          <w:p w:rsidR="00B56472" w:rsidRDefault="00B56472" w:rsidP="00B56472">
            <w:pPr>
              <w:rPr>
                <w:sz w:val="22"/>
                <w:szCs w:val="24"/>
              </w:rPr>
            </w:pPr>
          </w:p>
          <w:p w:rsidR="00B56472" w:rsidRPr="00822686" w:rsidRDefault="00B56472" w:rsidP="0084646F">
            <w:pPr>
              <w:pStyle w:val="ListParagraph"/>
              <w:numPr>
                <w:ilvl w:val="0"/>
                <w:numId w:val="6"/>
              </w:numPr>
              <w:ind w:left="340"/>
              <w:rPr>
                <w:bCs/>
                <w:sz w:val="22"/>
                <w:szCs w:val="24"/>
              </w:rPr>
            </w:pPr>
            <w:r w:rsidRPr="00822686">
              <w:rPr>
                <w:sz w:val="22"/>
                <w:szCs w:val="24"/>
              </w:rPr>
              <w:t xml:space="preserve">How well have the students </w:t>
            </w:r>
            <w:r w:rsidR="0084646F" w:rsidRPr="00822686">
              <w:rPr>
                <w:sz w:val="22"/>
                <w:szCs w:val="24"/>
              </w:rPr>
              <w:t>identified and defined en</w:t>
            </w:r>
            <w:r w:rsidRPr="00822686">
              <w:rPr>
                <w:bCs/>
                <w:sz w:val="22"/>
                <w:szCs w:val="24"/>
              </w:rPr>
              <w:t>tities</w:t>
            </w:r>
            <w:r w:rsidR="0084646F" w:rsidRPr="00822686">
              <w:rPr>
                <w:bCs/>
                <w:sz w:val="22"/>
                <w:szCs w:val="24"/>
              </w:rPr>
              <w:t xml:space="preserve"> (and/or classes) in their system and relationship between these entities (and/or classes)</w:t>
            </w:r>
            <w:r w:rsidRPr="00822686">
              <w:rPr>
                <w:bCs/>
                <w:sz w:val="22"/>
                <w:szCs w:val="24"/>
              </w:rPr>
              <w:t xml:space="preserve">? </w:t>
            </w:r>
          </w:p>
          <w:p w:rsidR="00B56472" w:rsidRPr="00822686" w:rsidRDefault="00B56472" w:rsidP="00F81B27">
            <w:pPr>
              <w:ind w:left="340"/>
              <w:rPr>
                <w:bCs/>
                <w:szCs w:val="22"/>
              </w:rPr>
            </w:pPr>
            <w:r w:rsidRPr="00822686">
              <w:rPr>
                <w:bCs/>
                <w:sz w:val="18"/>
              </w:rPr>
              <w:t xml:space="preserve">Note: </w:t>
            </w:r>
            <w:r w:rsidR="00F81B27" w:rsidRPr="00822686">
              <w:rPr>
                <w:bCs/>
                <w:sz w:val="18"/>
              </w:rPr>
              <w:t>Complete class diagram, Entity-Relationship diagram,</w:t>
            </w:r>
            <w:r w:rsidRPr="00822686">
              <w:rPr>
                <w:bCs/>
                <w:sz w:val="18"/>
              </w:rPr>
              <w:t xml:space="preserve"> or similar may help during evaluation</w:t>
            </w:r>
            <w:r w:rsidR="000433B2" w:rsidRPr="00822686">
              <w:rPr>
                <w:bCs/>
                <w:sz w:val="18"/>
              </w:rPr>
              <w:t>.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822686" w:rsidRDefault="00822686" w:rsidP="00D46076">
            <w:pPr>
              <w:rPr>
                <w:sz w:val="24"/>
                <w:szCs w:val="24"/>
              </w:rPr>
            </w:pPr>
          </w:p>
          <w:p w:rsidR="00B56472" w:rsidRPr="00822686" w:rsidRDefault="00B56472" w:rsidP="0084646F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 xml:space="preserve">How well have the students </w:t>
            </w:r>
            <w:r w:rsidR="0084646F" w:rsidRPr="00822686">
              <w:rPr>
                <w:sz w:val="22"/>
                <w:szCs w:val="22"/>
              </w:rPr>
              <w:t>modeled interactions between components/objects/entities</w:t>
            </w:r>
            <w:r w:rsidR="00F81B27" w:rsidRPr="00822686">
              <w:rPr>
                <w:sz w:val="22"/>
                <w:szCs w:val="22"/>
              </w:rPr>
              <w:t>/functional units/processes</w:t>
            </w:r>
            <w:r w:rsidR="0084646F" w:rsidRPr="00822686">
              <w:rPr>
                <w:sz w:val="22"/>
                <w:szCs w:val="22"/>
              </w:rPr>
              <w:t xml:space="preserve"> of their system</w:t>
            </w:r>
            <w:r w:rsidRPr="00822686">
              <w:rPr>
                <w:sz w:val="22"/>
                <w:szCs w:val="22"/>
              </w:rPr>
              <w:t xml:space="preserve">? </w:t>
            </w:r>
          </w:p>
          <w:p w:rsidR="00B56472" w:rsidRPr="00822686" w:rsidRDefault="00B56472" w:rsidP="00F84129">
            <w:pPr>
              <w:ind w:left="340"/>
              <w:rPr>
                <w:sz w:val="22"/>
                <w:szCs w:val="22"/>
              </w:rPr>
            </w:pPr>
            <w:r w:rsidRPr="00822686">
              <w:t xml:space="preserve">Note: </w:t>
            </w:r>
            <w:r w:rsidR="00F84129">
              <w:t>D</w:t>
            </w:r>
            <w:r w:rsidR="00F81B27" w:rsidRPr="00822686">
              <w:t>etailed sequence diagrams, collaboration diagram</w:t>
            </w:r>
            <w:r w:rsidR="00F84129">
              <w:t>s</w:t>
            </w:r>
            <w:r w:rsidR="00F81B27" w:rsidRPr="00822686">
              <w:t>, detailed Data Flow Diagram (DFD)</w:t>
            </w:r>
            <w:r w:rsidRPr="00822686">
              <w:t xml:space="preserve"> or similar may </w:t>
            </w:r>
            <w:r w:rsidR="000433B2" w:rsidRPr="00822686">
              <w:t>help.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822686" w:rsidRDefault="00822686" w:rsidP="00D46076">
            <w:pPr>
              <w:rPr>
                <w:sz w:val="24"/>
                <w:szCs w:val="24"/>
              </w:rPr>
            </w:pPr>
          </w:p>
          <w:p w:rsidR="00F81B27" w:rsidRDefault="00F81B27" w:rsidP="00D46076">
            <w:pPr>
              <w:rPr>
                <w:sz w:val="24"/>
                <w:szCs w:val="24"/>
              </w:rPr>
            </w:pPr>
          </w:p>
          <w:p w:rsidR="0084646F" w:rsidRPr="00822686" w:rsidRDefault="0084646F" w:rsidP="00F81B27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>Have the students started writing code or developing system prototype</w:t>
            </w:r>
            <w:proofErr w:type="gramStart"/>
            <w:r w:rsidRPr="00822686">
              <w:rPr>
                <w:sz w:val="22"/>
                <w:szCs w:val="22"/>
              </w:rPr>
              <w:t>?</w:t>
            </w:r>
            <w:r w:rsidR="00822686">
              <w:rPr>
                <w:sz w:val="22"/>
                <w:szCs w:val="22"/>
              </w:rPr>
              <w:t>_</w:t>
            </w:r>
            <w:proofErr w:type="gramEnd"/>
            <w:r w:rsidR="00822686">
              <w:rPr>
                <w:sz w:val="22"/>
                <w:szCs w:val="22"/>
              </w:rPr>
              <w:t>_________________</w:t>
            </w:r>
          </w:p>
          <w:p w:rsidR="0084646F" w:rsidRPr="00822686" w:rsidRDefault="0084646F" w:rsidP="00F81B27">
            <w:pPr>
              <w:ind w:left="340"/>
              <w:rPr>
                <w:sz w:val="22"/>
                <w:szCs w:val="22"/>
              </w:rPr>
            </w:pPr>
            <w:r w:rsidRPr="00822686">
              <w:t xml:space="preserve">Note: </w:t>
            </w:r>
            <w:r w:rsidR="00F81B27" w:rsidRPr="00822686">
              <w:t>Working prototype, UI design</w:t>
            </w:r>
            <w:r w:rsidRPr="00822686">
              <w:t xml:space="preserve"> or similar may help.</w:t>
            </w:r>
          </w:p>
          <w:p w:rsidR="00F81B27" w:rsidRDefault="00F81B27" w:rsidP="00D46076">
            <w:pPr>
              <w:rPr>
                <w:sz w:val="24"/>
                <w:szCs w:val="24"/>
              </w:rPr>
            </w:pPr>
          </w:p>
          <w:p w:rsidR="00F81B27" w:rsidRPr="00822686" w:rsidRDefault="00822686" w:rsidP="00F81B27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>How do you rate the performance of the students in this phase</w:t>
            </w:r>
            <w:r w:rsidR="00F81B27" w:rsidRPr="00822686">
              <w:rPr>
                <w:sz w:val="22"/>
                <w:szCs w:val="22"/>
              </w:rPr>
              <w:t xml:space="preserve">? </w:t>
            </w:r>
          </w:p>
          <w:p w:rsidR="00F81B27" w:rsidRDefault="00F81B27" w:rsidP="00D4607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0433B2" w:rsidRDefault="000433B2" w:rsidP="00D46076">
            <w:pPr>
              <w:rPr>
                <w:sz w:val="24"/>
                <w:szCs w:val="24"/>
              </w:rPr>
            </w:pPr>
          </w:p>
          <w:p w:rsidR="00B56472" w:rsidRPr="00822686" w:rsidRDefault="00B56472" w:rsidP="00F81B27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>How w</w:t>
            </w:r>
            <w:r w:rsidR="00F81B27" w:rsidRPr="00822686">
              <w:rPr>
                <w:sz w:val="22"/>
                <w:szCs w:val="22"/>
              </w:rPr>
              <w:t>ere</w:t>
            </w:r>
            <w:r w:rsidRPr="00822686">
              <w:rPr>
                <w:sz w:val="22"/>
                <w:szCs w:val="22"/>
              </w:rPr>
              <w:t xml:space="preserve"> the students’ communication and presentation?</w:t>
            </w: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Default="00B56472" w:rsidP="00D46076">
            <w:pPr>
              <w:rPr>
                <w:sz w:val="24"/>
                <w:szCs w:val="24"/>
              </w:rPr>
            </w:pPr>
          </w:p>
          <w:p w:rsidR="00B56472" w:rsidRPr="00822686" w:rsidRDefault="000433B2" w:rsidP="00822686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>How do you rate the over</w:t>
            </w:r>
            <w:r w:rsidR="00B56472" w:rsidRPr="00822686">
              <w:rPr>
                <w:sz w:val="22"/>
                <w:szCs w:val="22"/>
              </w:rPr>
              <w:t>all documentation?</w:t>
            </w:r>
            <w:r w:rsidR="00822686">
              <w:rPr>
                <w:sz w:val="22"/>
                <w:szCs w:val="22"/>
              </w:rPr>
              <w:t xml:space="preserve"> ____________________________________________</w:t>
            </w:r>
          </w:p>
          <w:p w:rsidR="003D1235" w:rsidRPr="00822686" w:rsidRDefault="00776FEB" w:rsidP="000433B2">
            <w:pPr>
              <w:pStyle w:val="ListParagraph"/>
              <w:numPr>
                <w:ilvl w:val="0"/>
                <w:numId w:val="6"/>
              </w:numPr>
              <w:ind w:left="340"/>
              <w:rPr>
                <w:sz w:val="22"/>
                <w:szCs w:val="22"/>
              </w:rPr>
            </w:pPr>
            <w:r w:rsidRPr="00822686">
              <w:rPr>
                <w:sz w:val="22"/>
                <w:szCs w:val="22"/>
              </w:rPr>
              <w:t xml:space="preserve">Other </w:t>
            </w:r>
            <w:r w:rsidR="003D1235" w:rsidRPr="00822686">
              <w:rPr>
                <w:sz w:val="22"/>
                <w:szCs w:val="22"/>
              </w:rPr>
              <w:t>Comments:</w:t>
            </w:r>
            <w:r w:rsidR="00E37101" w:rsidRPr="00822686">
              <w:rPr>
                <w:sz w:val="22"/>
                <w:szCs w:val="22"/>
              </w:rPr>
              <w:t xml:space="preserve"> </w:t>
            </w:r>
          </w:p>
          <w:p w:rsidR="003D1235" w:rsidRDefault="003D1235" w:rsidP="00D46076">
            <w:pPr>
              <w:rPr>
                <w:sz w:val="24"/>
                <w:szCs w:val="24"/>
              </w:rPr>
            </w:pPr>
          </w:p>
          <w:p w:rsidR="00822686" w:rsidRDefault="00822686" w:rsidP="00D46076">
            <w:pPr>
              <w:rPr>
                <w:sz w:val="24"/>
                <w:szCs w:val="24"/>
              </w:rPr>
            </w:pPr>
          </w:p>
          <w:p w:rsidR="00F84129" w:rsidRDefault="00F84129" w:rsidP="00D46076">
            <w:pPr>
              <w:rPr>
                <w:sz w:val="24"/>
                <w:szCs w:val="24"/>
              </w:rPr>
            </w:pPr>
          </w:p>
          <w:p w:rsidR="00F84129" w:rsidRPr="00DB34CD" w:rsidRDefault="00F84129" w:rsidP="00D46076">
            <w:pPr>
              <w:rPr>
                <w:sz w:val="24"/>
                <w:szCs w:val="24"/>
              </w:rPr>
            </w:pPr>
          </w:p>
          <w:p w:rsidR="003D1235" w:rsidRPr="00DB34CD" w:rsidRDefault="003D1235" w:rsidP="00D46076">
            <w:pPr>
              <w:rPr>
                <w:sz w:val="24"/>
                <w:szCs w:val="24"/>
              </w:rPr>
            </w:pPr>
          </w:p>
        </w:tc>
      </w:tr>
      <w:tr w:rsidR="003D1235" w:rsidRPr="00DB34CD" w:rsidTr="00D05043">
        <w:trPr>
          <w:trHeight w:val="44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Changes in Documentation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Changes</w:t>
            </w:r>
            <w:r w:rsidR="003D1235" w:rsidRPr="00DB34CD">
              <w:rPr>
                <w:b/>
                <w:sz w:val="24"/>
                <w:szCs w:val="24"/>
              </w:rPr>
              <w:t xml:space="preserve">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F512F0" w:rsidRPr="00DB34CD">
              <w:rPr>
                <w:b/>
                <w:sz w:val="24"/>
                <w:szCs w:val="24"/>
              </w:rPr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Minor</w:t>
            </w:r>
            <w:r w:rsidR="003D1235" w:rsidRPr="00DB34CD">
              <w:rPr>
                <w:b/>
                <w:sz w:val="24"/>
                <w:szCs w:val="24"/>
              </w:rPr>
              <w:t xml:space="preserve"> 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F512F0" w:rsidRPr="00DB34CD">
              <w:rPr>
                <w:b/>
                <w:sz w:val="24"/>
                <w:szCs w:val="24"/>
              </w:rPr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D05043" w:rsidP="00D460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  <w:r w:rsidR="003D1235" w:rsidRPr="00DB34CD">
              <w:rPr>
                <w:b/>
                <w:sz w:val="24"/>
                <w:szCs w:val="24"/>
              </w:rPr>
              <w:t xml:space="preserve">     </w:t>
            </w:r>
            <w:r w:rsidR="00F512F0" w:rsidRPr="00DB34CD">
              <w:rPr>
                <w:b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235" w:rsidRPr="00DB34CD">
              <w:rPr>
                <w:b/>
                <w:sz w:val="24"/>
                <w:szCs w:val="24"/>
              </w:rPr>
              <w:instrText xml:space="preserve"> FORMCHECKBOX </w:instrText>
            </w:r>
            <w:r w:rsidR="00F512F0" w:rsidRPr="00DB34CD">
              <w:rPr>
                <w:b/>
                <w:sz w:val="24"/>
                <w:szCs w:val="24"/>
              </w:rPr>
            </w:r>
            <w:r w:rsidR="00F512F0" w:rsidRPr="00DB34C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1235" w:rsidRPr="00DB34CD" w:rsidRDefault="003D1235" w:rsidP="00D460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  <w:r w:rsidRPr="00DB34CD">
              <w:rPr>
                <w:b/>
                <w:sz w:val="24"/>
                <w:szCs w:val="24"/>
              </w:rPr>
              <w:t>:</w:t>
            </w:r>
          </w:p>
        </w:tc>
      </w:tr>
    </w:tbl>
    <w:p w:rsidR="003D1235" w:rsidRPr="00DB34CD" w:rsidRDefault="003D1235" w:rsidP="003D1235">
      <w:pPr>
        <w:rPr>
          <w:rFonts w:ascii="Arial" w:hAnsi="Arial"/>
          <w:b/>
          <w:sz w:val="8"/>
          <w:szCs w:val="28"/>
        </w:rPr>
      </w:pPr>
    </w:p>
    <w:p w:rsidR="003D1235" w:rsidRDefault="00A42DE1" w:rsidP="000433B2">
      <w:pPr>
        <w:ind w:left="5040"/>
        <w:rPr>
          <w:b/>
          <w:sz w:val="22"/>
          <w:szCs w:val="22"/>
        </w:rPr>
      </w:pPr>
      <w:r w:rsidRPr="003223A9">
        <w:rPr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223A9">
        <w:rPr>
          <w:b/>
          <w:sz w:val="22"/>
          <w:szCs w:val="22"/>
        </w:rPr>
        <w:instrText xml:space="preserve"> FORMCHECKBOX </w:instrText>
      </w:r>
      <w:r w:rsidRPr="003223A9">
        <w:rPr>
          <w:b/>
          <w:sz w:val="22"/>
          <w:szCs w:val="22"/>
        </w:rPr>
      </w:r>
      <w:r w:rsidRPr="003223A9"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</w:t>
      </w:r>
      <w:r w:rsidRPr="003223A9">
        <w:rPr>
          <w:sz w:val="22"/>
          <w:szCs w:val="22"/>
        </w:rPr>
        <w:t>Pleas</w:t>
      </w:r>
      <w:r w:rsidR="007F786D">
        <w:rPr>
          <w:sz w:val="22"/>
          <w:szCs w:val="22"/>
        </w:rPr>
        <w:t>e</w:t>
      </w:r>
      <w:r w:rsidRPr="003223A9">
        <w:rPr>
          <w:sz w:val="22"/>
          <w:szCs w:val="22"/>
        </w:rPr>
        <w:t xml:space="preserve"> tick if you are </w:t>
      </w:r>
      <w:r w:rsidR="000433B2">
        <w:rPr>
          <w:sz w:val="22"/>
          <w:szCs w:val="22"/>
        </w:rPr>
        <w:t xml:space="preserve">(co) </w:t>
      </w:r>
      <w:r w:rsidRPr="003223A9">
        <w:rPr>
          <w:sz w:val="22"/>
          <w:szCs w:val="22"/>
        </w:rPr>
        <w:t>advisor for this project </w:t>
      </w:r>
    </w:p>
    <w:p w:rsidR="00140833" w:rsidRDefault="00140833" w:rsidP="00140833">
      <w:pPr>
        <w:rPr>
          <w:sz w:val="22"/>
          <w:szCs w:val="22"/>
        </w:rPr>
      </w:pP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960"/>
        <w:gridCol w:w="589"/>
        <w:gridCol w:w="1080"/>
        <w:gridCol w:w="630"/>
        <w:gridCol w:w="990"/>
        <w:gridCol w:w="630"/>
        <w:gridCol w:w="1170"/>
        <w:gridCol w:w="720"/>
        <w:gridCol w:w="1170"/>
      </w:tblGrid>
      <w:tr w:rsidR="007F6B74" w:rsidRPr="00DB34CD" w:rsidTr="00412DE8">
        <w:trPr>
          <w:jc w:val="center"/>
        </w:trPr>
        <w:tc>
          <w:tcPr>
            <w:tcW w:w="9738" w:type="dxa"/>
            <w:gridSpan w:val="10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Default="007F6B74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34CD">
              <w:rPr>
                <w:rFonts w:ascii="Arial" w:hAnsi="Arial" w:cs="Arial"/>
                <w:b/>
                <w:bCs/>
              </w:rPr>
              <w:t>GRADING SYSTEM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</w:p>
        </w:tc>
      </w:tr>
      <w:tr w:rsidR="007F6B74" w:rsidRPr="00DB34CD" w:rsidTr="00412DE8">
        <w:trPr>
          <w:jc w:val="center"/>
        </w:trPr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Pr="00DB34CD" w:rsidRDefault="007F6B74" w:rsidP="00D4607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6B74" w:rsidRPr="00DB34CD" w:rsidRDefault="007F6B74" w:rsidP="00D4607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 (Out of 100)</w:t>
            </w:r>
          </w:p>
        </w:tc>
        <w:tc>
          <w:tcPr>
            <w:tcW w:w="589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08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 xml:space="preserve">Marks </w:t>
            </w:r>
          </w:p>
        </w:tc>
        <w:tc>
          <w:tcPr>
            <w:tcW w:w="63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99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  <w:tc>
          <w:tcPr>
            <w:tcW w:w="63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170" w:type="dxa"/>
          </w:tcPr>
          <w:p w:rsidR="007F6B74" w:rsidRPr="00DB34CD" w:rsidRDefault="007F6B74" w:rsidP="00E6174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  <w:tc>
          <w:tcPr>
            <w:tcW w:w="72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117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Marks</w:t>
            </w:r>
          </w:p>
        </w:tc>
      </w:tr>
      <w:tr w:rsidR="007F6B74" w:rsidRPr="00DB34CD" w:rsidTr="00412DE8">
        <w:trPr>
          <w:jc w:val="center"/>
        </w:trPr>
        <w:tc>
          <w:tcPr>
            <w:tcW w:w="7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DB34CD" w:rsidRDefault="007F6B74" w:rsidP="008226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100</w:t>
            </w:r>
          </w:p>
        </w:tc>
        <w:tc>
          <w:tcPr>
            <w:tcW w:w="589" w:type="dxa"/>
          </w:tcPr>
          <w:p w:rsidR="007F6B74" w:rsidRPr="00DB34CD" w:rsidRDefault="007F6B74" w:rsidP="008226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B+</w:t>
            </w:r>
          </w:p>
        </w:tc>
        <w:tc>
          <w:tcPr>
            <w:tcW w:w="108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8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C+</w:t>
            </w:r>
          </w:p>
        </w:tc>
        <w:tc>
          <w:tcPr>
            <w:tcW w:w="99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7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17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5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7F6B74" w:rsidRDefault="007F6B74" w:rsidP="003C0D9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170" w:type="dxa"/>
          </w:tcPr>
          <w:p w:rsidR="007F6B74" w:rsidRDefault="007F6B74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50</w:t>
            </w:r>
          </w:p>
        </w:tc>
      </w:tr>
      <w:tr w:rsidR="00412DE8" w:rsidRPr="00DB34CD" w:rsidTr="00412DE8">
        <w:trPr>
          <w:jc w:val="center"/>
        </w:trPr>
        <w:tc>
          <w:tcPr>
            <w:tcW w:w="79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E8" w:rsidRPr="00DB34CD" w:rsidRDefault="00412DE8" w:rsidP="008226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A-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8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89" w:type="dxa"/>
          </w:tcPr>
          <w:p w:rsidR="00412DE8" w:rsidRPr="00DB34CD" w:rsidRDefault="00412DE8" w:rsidP="008226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08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9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6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412DE8" w:rsidRPr="00DB34CD" w:rsidRDefault="00412DE8" w:rsidP="003C0D9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70" w:type="dxa"/>
          </w:tcPr>
          <w:p w:rsidR="00412DE8" w:rsidRPr="00DB34CD" w:rsidRDefault="00412DE8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– 53</w:t>
            </w:r>
          </w:p>
        </w:tc>
        <w:tc>
          <w:tcPr>
            <w:tcW w:w="720" w:type="dxa"/>
          </w:tcPr>
          <w:p w:rsidR="00412DE8" w:rsidRDefault="00412DE8" w:rsidP="00D22099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412DE8" w:rsidRDefault="00412DE8" w:rsidP="00D22099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6B74" w:rsidRPr="00DB34CD" w:rsidTr="00412DE8">
        <w:trPr>
          <w:gridAfter w:val="4"/>
          <w:wAfter w:w="3690" w:type="dxa"/>
          <w:jc w:val="center"/>
        </w:trPr>
        <w:tc>
          <w:tcPr>
            <w:tcW w:w="799" w:type="dxa"/>
            <w:tcBorders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412DE8" w:rsidRDefault="007F6B74" w:rsidP="003C0D94">
            <w:pPr>
              <w:spacing w:before="100" w:beforeAutospacing="1" w:after="100" w:afterAutospacing="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12DE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A-</w:t>
            </w:r>
          </w:p>
        </w:tc>
        <w:tc>
          <w:tcPr>
            <w:tcW w:w="1960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B74" w:rsidRPr="00412DE8" w:rsidRDefault="007F6B74" w:rsidP="00D22099">
            <w:pPr>
              <w:spacing w:before="100" w:beforeAutospacing="1" w:after="100" w:afterAutospacing="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12DE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86 – 89</w:t>
            </w:r>
          </w:p>
        </w:tc>
        <w:tc>
          <w:tcPr>
            <w:tcW w:w="589" w:type="dxa"/>
          </w:tcPr>
          <w:p w:rsidR="007F6B74" w:rsidRPr="00DB34CD" w:rsidRDefault="007F6B74" w:rsidP="0082268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B-</w:t>
            </w:r>
          </w:p>
        </w:tc>
        <w:tc>
          <w:tcPr>
            <w:tcW w:w="108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630" w:type="dxa"/>
          </w:tcPr>
          <w:p w:rsidR="007F6B74" w:rsidRPr="00DB34CD" w:rsidRDefault="007F6B74" w:rsidP="003C0D94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C-</w:t>
            </w:r>
          </w:p>
        </w:tc>
        <w:tc>
          <w:tcPr>
            <w:tcW w:w="990" w:type="dxa"/>
          </w:tcPr>
          <w:p w:rsidR="007F6B74" w:rsidRPr="00DB34CD" w:rsidRDefault="007F6B74" w:rsidP="00D22099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DB34CD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B34CD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</w:tbl>
    <w:p w:rsidR="003D1235" w:rsidRPr="00D22099" w:rsidRDefault="00D22099" w:rsidP="00D22099">
      <w:pPr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 w:rsidRPr="003223A9">
        <w:rPr>
          <w:sz w:val="22"/>
          <w:szCs w:val="22"/>
        </w:rPr>
        <w:t>Pleas</w:t>
      </w:r>
      <w:r>
        <w:rPr>
          <w:sz w:val="22"/>
          <w:szCs w:val="22"/>
        </w:rPr>
        <w:t>e</w:t>
      </w:r>
      <w:r w:rsidRPr="003223A9">
        <w:rPr>
          <w:sz w:val="22"/>
          <w:szCs w:val="22"/>
        </w:rPr>
        <w:t xml:space="preserve"> </w:t>
      </w:r>
      <w:r>
        <w:rPr>
          <w:sz w:val="22"/>
          <w:szCs w:val="22"/>
        </w:rPr>
        <w:t>provide your name and signatures on back of this page. Please do not sign on front.</w:t>
      </w:r>
    </w:p>
    <w:sectPr w:rsidR="003D1235" w:rsidRPr="00D22099" w:rsidSect="0061116A">
      <w:headerReference w:type="default" r:id="rId9"/>
      <w:pgSz w:w="11907" w:h="16839" w:code="9"/>
      <w:pgMar w:top="360" w:right="869" w:bottom="720" w:left="8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980" w:rsidRDefault="00BE2980" w:rsidP="00BC332C">
      <w:pPr>
        <w:pStyle w:val="BodyText"/>
      </w:pPr>
      <w:r>
        <w:separator/>
      </w:r>
    </w:p>
  </w:endnote>
  <w:endnote w:type="continuationSeparator" w:id="0">
    <w:p w:rsidR="00BE2980" w:rsidRDefault="00BE2980" w:rsidP="00BC332C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980" w:rsidRDefault="00BE2980" w:rsidP="00BC332C">
      <w:pPr>
        <w:pStyle w:val="BodyText"/>
      </w:pPr>
      <w:r>
        <w:separator/>
      </w:r>
    </w:p>
  </w:footnote>
  <w:footnote w:type="continuationSeparator" w:id="0">
    <w:p w:rsidR="00BE2980" w:rsidRDefault="00BE2980" w:rsidP="00BC332C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1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D22099" w:rsidTr="00847776">
      <w:tc>
        <w:tcPr>
          <w:tcW w:w="1320" w:type="dxa"/>
          <w:tcBorders>
            <w:right w:val="nil"/>
          </w:tcBorders>
          <w:shd w:val="clear" w:color="auto" w:fill="auto"/>
        </w:tcPr>
        <w:p w:rsidR="00D22099" w:rsidRPr="00847776" w:rsidRDefault="00D22099" w:rsidP="00BC332C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tcBorders>
            <w:left w:val="nil"/>
          </w:tcBorders>
          <w:shd w:val="clear" w:color="auto" w:fill="auto"/>
        </w:tcPr>
        <w:p w:rsidR="00D22099" w:rsidRPr="000A69E9" w:rsidRDefault="00D22099" w:rsidP="00847776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D22099" w:rsidRPr="00847776" w:rsidRDefault="00D22099" w:rsidP="00847776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D22099" w:rsidRPr="00847776" w:rsidRDefault="00D22099" w:rsidP="00847776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D22099" w:rsidRPr="00847776" w:rsidRDefault="00D22099" w:rsidP="00BC332C">
          <w:pPr>
            <w:rPr>
              <w:rFonts w:ascii="Arial" w:hAnsi="Arial" w:cs="Arial"/>
              <w:i/>
              <w:iCs/>
              <w:sz w:val="6"/>
            </w:rPr>
          </w:pPr>
        </w:p>
        <w:p w:rsidR="00D22099" w:rsidRPr="00847776" w:rsidRDefault="00D22099" w:rsidP="00847776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D22099" w:rsidRPr="00847776" w:rsidRDefault="00D22099" w:rsidP="00847776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D22099" w:rsidRPr="00BB5B78" w:rsidRDefault="00D22099" w:rsidP="00BB5B78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2129"/>
    <w:multiLevelType w:val="hybridMultilevel"/>
    <w:tmpl w:val="AF52631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31AE0C0B"/>
    <w:multiLevelType w:val="hybridMultilevel"/>
    <w:tmpl w:val="548AC540"/>
    <w:lvl w:ilvl="0" w:tplc="82E89D56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9227E"/>
    <w:multiLevelType w:val="hybridMultilevel"/>
    <w:tmpl w:val="B0BA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5199"/>
    <w:multiLevelType w:val="hybridMultilevel"/>
    <w:tmpl w:val="E864ED0E"/>
    <w:lvl w:ilvl="0" w:tplc="83FA6F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E23F8"/>
    <w:multiLevelType w:val="hybridMultilevel"/>
    <w:tmpl w:val="0EEE14D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>
    <w:nsid w:val="7D7A0320"/>
    <w:multiLevelType w:val="hybridMultilevel"/>
    <w:tmpl w:val="9B0E0BB2"/>
    <w:lvl w:ilvl="0" w:tplc="F1C819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DF"/>
    <w:rsid w:val="0001434F"/>
    <w:rsid w:val="000145EF"/>
    <w:rsid w:val="00017B2F"/>
    <w:rsid w:val="000204AC"/>
    <w:rsid w:val="000209CA"/>
    <w:rsid w:val="00023AC6"/>
    <w:rsid w:val="00042420"/>
    <w:rsid w:val="000433B2"/>
    <w:rsid w:val="000435FA"/>
    <w:rsid w:val="00051224"/>
    <w:rsid w:val="00051D8F"/>
    <w:rsid w:val="000753CA"/>
    <w:rsid w:val="00081563"/>
    <w:rsid w:val="000A60DA"/>
    <w:rsid w:val="000A69E9"/>
    <w:rsid w:val="000B6315"/>
    <w:rsid w:val="000C5458"/>
    <w:rsid w:val="000D1A1F"/>
    <w:rsid w:val="000D3A2A"/>
    <w:rsid w:val="000D554B"/>
    <w:rsid w:val="000E0DBB"/>
    <w:rsid w:val="000E2DCA"/>
    <w:rsid w:val="000E4FD7"/>
    <w:rsid w:val="000E67DC"/>
    <w:rsid w:val="000E6E9A"/>
    <w:rsid w:val="00113D4A"/>
    <w:rsid w:val="0013062E"/>
    <w:rsid w:val="00140833"/>
    <w:rsid w:val="001437AA"/>
    <w:rsid w:val="00144978"/>
    <w:rsid w:val="0014556D"/>
    <w:rsid w:val="0015085B"/>
    <w:rsid w:val="00153640"/>
    <w:rsid w:val="00172924"/>
    <w:rsid w:val="001941A7"/>
    <w:rsid w:val="001A7982"/>
    <w:rsid w:val="001B2CE0"/>
    <w:rsid w:val="001B3274"/>
    <w:rsid w:val="001C2DEB"/>
    <w:rsid w:val="001D1CC8"/>
    <w:rsid w:val="001E6443"/>
    <w:rsid w:val="001F1A74"/>
    <w:rsid w:val="001F7DC1"/>
    <w:rsid w:val="0020030F"/>
    <w:rsid w:val="002078B4"/>
    <w:rsid w:val="002135D3"/>
    <w:rsid w:val="00227B1F"/>
    <w:rsid w:val="00242040"/>
    <w:rsid w:val="00267F14"/>
    <w:rsid w:val="00270774"/>
    <w:rsid w:val="00275C60"/>
    <w:rsid w:val="00284F30"/>
    <w:rsid w:val="00291BD7"/>
    <w:rsid w:val="00295E91"/>
    <w:rsid w:val="002A1777"/>
    <w:rsid w:val="002A32DD"/>
    <w:rsid w:val="002B25AF"/>
    <w:rsid w:val="002E092D"/>
    <w:rsid w:val="002E3132"/>
    <w:rsid w:val="002E7E19"/>
    <w:rsid w:val="002F1C97"/>
    <w:rsid w:val="002F6FC0"/>
    <w:rsid w:val="00300D20"/>
    <w:rsid w:val="00313176"/>
    <w:rsid w:val="0031323E"/>
    <w:rsid w:val="00313911"/>
    <w:rsid w:val="00352C30"/>
    <w:rsid w:val="00365F04"/>
    <w:rsid w:val="00394B9D"/>
    <w:rsid w:val="003A0515"/>
    <w:rsid w:val="003C0D94"/>
    <w:rsid w:val="003D1235"/>
    <w:rsid w:val="003D5A04"/>
    <w:rsid w:val="003F0F7C"/>
    <w:rsid w:val="003F7C47"/>
    <w:rsid w:val="00412DE8"/>
    <w:rsid w:val="00414DE5"/>
    <w:rsid w:val="00426A6B"/>
    <w:rsid w:val="004337E2"/>
    <w:rsid w:val="00435A3D"/>
    <w:rsid w:val="00445A9C"/>
    <w:rsid w:val="004479DF"/>
    <w:rsid w:val="0046031F"/>
    <w:rsid w:val="004628FD"/>
    <w:rsid w:val="004656F1"/>
    <w:rsid w:val="00465E63"/>
    <w:rsid w:val="00474CBF"/>
    <w:rsid w:val="00477663"/>
    <w:rsid w:val="004954B6"/>
    <w:rsid w:val="004A474D"/>
    <w:rsid w:val="004B42FE"/>
    <w:rsid w:val="004C74CA"/>
    <w:rsid w:val="004E452A"/>
    <w:rsid w:val="004F4097"/>
    <w:rsid w:val="00500AB1"/>
    <w:rsid w:val="00503CD0"/>
    <w:rsid w:val="005112EC"/>
    <w:rsid w:val="00512ADD"/>
    <w:rsid w:val="00513919"/>
    <w:rsid w:val="00526852"/>
    <w:rsid w:val="00546151"/>
    <w:rsid w:val="0055692E"/>
    <w:rsid w:val="00557478"/>
    <w:rsid w:val="00563AD9"/>
    <w:rsid w:val="00566C3F"/>
    <w:rsid w:val="00573B04"/>
    <w:rsid w:val="00592C83"/>
    <w:rsid w:val="005A5348"/>
    <w:rsid w:val="005B169F"/>
    <w:rsid w:val="005B28A6"/>
    <w:rsid w:val="005D455B"/>
    <w:rsid w:val="005E336E"/>
    <w:rsid w:val="005F0439"/>
    <w:rsid w:val="005F07FA"/>
    <w:rsid w:val="005F5DB7"/>
    <w:rsid w:val="005F7409"/>
    <w:rsid w:val="0061116A"/>
    <w:rsid w:val="006136A3"/>
    <w:rsid w:val="00616023"/>
    <w:rsid w:val="006227ED"/>
    <w:rsid w:val="006349E3"/>
    <w:rsid w:val="00634AD5"/>
    <w:rsid w:val="0064336D"/>
    <w:rsid w:val="00653C76"/>
    <w:rsid w:val="00661103"/>
    <w:rsid w:val="0068121B"/>
    <w:rsid w:val="006B7DC9"/>
    <w:rsid w:val="006D0D84"/>
    <w:rsid w:val="006D279B"/>
    <w:rsid w:val="006E6B6C"/>
    <w:rsid w:val="006F084A"/>
    <w:rsid w:val="006F0C06"/>
    <w:rsid w:val="006F1377"/>
    <w:rsid w:val="006F5333"/>
    <w:rsid w:val="0070120B"/>
    <w:rsid w:val="007044DA"/>
    <w:rsid w:val="0070519C"/>
    <w:rsid w:val="0070567D"/>
    <w:rsid w:val="0071481F"/>
    <w:rsid w:val="00714B75"/>
    <w:rsid w:val="00716D04"/>
    <w:rsid w:val="0073181A"/>
    <w:rsid w:val="00741BD5"/>
    <w:rsid w:val="00751363"/>
    <w:rsid w:val="007525F8"/>
    <w:rsid w:val="00753B12"/>
    <w:rsid w:val="00776FEB"/>
    <w:rsid w:val="007A6410"/>
    <w:rsid w:val="007D1252"/>
    <w:rsid w:val="007D5A35"/>
    <w:rsid w:val="007E4A24"/>
    <w:rsid w:val="007E64C3"/>
    <w:rsid w:val="007F1315"/>
    <w:rsid w:val="007F6B74"/>
    <w:rsid w:val="007F786D"/>
    <w:rsid w:val="00803B51"/>
    <w:rsid w:val="00811953"/>
    <w:rsid w:val="008125FA"/>
    <w:rsid w:val="00813D69"/>
    <w:rsid w:val="00815D86"/>
    <w:rsid w:val="00817E4E"/>
    <w:rsid w:val="008216FC"/>
    <w:rsid w:val="00822686"/>
    <w:rsid w:val="00835218"/>
    <w:rsid w:val="0084646F"/>
    <w:rsid w:val="00847776"/>
    <w:rsid w:val="00860D92"/>
    <w:rsid w:val="00866F1E"/>
    <w:rsid w:val="0088257E"/>
    <w:rsid w:val="008834D0"/>
    <w:rsid w:val="00894A69"/>
    <w:rsid w:val="008A49DB"/>
    <w:rsid w:val="008C607F"/>
    <w:rsid w:val="008F7272"/>
    <w:rsid w:val="0091230D"/>
    <w:rsid w:val="00923F84"/>
    <w:rsid w:val="0093121E"/>
    <w:rsid w:val="00931FFD"/>
    <w:rsid w:val="00934F8E"/>
    <w:rsid w:val="009467CB"/>
    <w:rsid w:val="00947F66"/>
    <w:rsid w:val="00963791"/>
    <w:rsid w:val="00971780"/>
    <w:rsid w:val="00972149"/>
    <w:rsid w:val="0097504A"/>
    <w:rsid w:val="009A2FB5"/>
    <w:rsid w:val="009B3A0B"/>
    <w:rsid w:val="009C54EA"/>
    <w:rsid w:val="009D2A10"/>
    <w:rsid w:val="009E620C"/>
    <w:rsid w:val="009F724F"/>
    <w:rsid w:val="00A34703"/>
    <w:rsid w:val="00A42DE1"/>
    <w:rsid w:val="00A5030D"/>
    <w:rsid w:val="00A52073"/>
    <w:rsid w:val="00A56723"/>
    <w:rsid w:val="00A65EDE"/>
    <w:rsid w:val="00A849CF"/>
    <w:rsid w:val="00AA2AFE"/>
    <w:rsid w:val="00AB6758"/>
    <w:rsid w:val="00AC08FC"/>
    <w:rsid w:val="00AC24F9"/>
    <w:rsid w:val="00AC3646"/>
    <w:rsid w:val="00AC465D"/>
    <w:rsid w:val="00AD2BBC"/>
    <w:rsid w:val="00AD5C4B"/>
    <w:rsid w:val="00AD5D04"/>
    <w:rsid w:val="00AF5217"/>
    <w:rsid w:val="00B019F7"/>
    <w:rsid w:val="00B0284D"/>
    <w:rsid w:val="00B1470D"/>
    <w:rsid w:val="00B210FA"/>
    <w:rsid w:val="00B249DF"/>
    <w:rsid w:val="00B32BB7"/>
    <w:rsid w:val="00B34662"/>
    <w:rsid w:val="00B3566A"/>
    <w:rsid w:val="00B35E07"/>
    <w:rsid w:val="00B448FC"/>
    <w:rsid w:val="00B527C1"/>
    <w:rsid w:val="00B5307B"/>
    <w:rsid w:val="00B537C3"/>
    <w:rsid w:val="00B56472"/>
    <w:rsid w:val="00B8483F"/>
    <w:rsid w:val="00B85A3C"/>
    <w:rsid w:val="00B87285"/>
    <w:rsid w:val="00BA41CC"/>
    <w:rsid w:val="00BA5F10"/>
    <w:rsid w:val="00BA68C3"/>
    <w:rsid w:val="00BB13FE"/>
    <w:rsid w:val="00BB284C"/>
    <w:rsid w:val="00BB4241"/>
    <w:rsid w:val="00BB5B78"/>
    <w:rsid w:val="00BC332C"/>
    <w:rsid w:val="00BE2980"/>
    <w:rsid w:val="00BE447A"/>
    <w:rsid w:val="00C06AAC"/>
    <w:rsid w:val="00C1167C"/>
    <w:rsid w:val="00C16FC1"/>
    <w:rsid w:val="00C22316"/>
    <w:rsid w:val="00C2434B"/>
    <w:rsid w:val="00C357D7"/>
    <w:rsid w:val="00C4007F"/>
    <w:rsid w:val="00C659CC"/>
    <w:rsid w:val="00C70992"/>
    <w:rsid w:val="00CB1833"/>
    <w:rsid w:val="00CC1D56"/>
    <w:rsid w:val="00CD5E5D"/>
    <w:rsid w:val="00CD7554"/>
    <w:rsid w:val="00CE36BA"/>
    <w:rsid w:val="00CE69C5"/>
    <w:rsid w:val="00D05043"/>
    <w:rsid w:val="00D12B01"/>
    <w:rsid w:val="00D22099"/>
    <w:rsid w:val="00D237D3"/>
    <w:rsid w:val="00D35C66"/>
    <w:rsid w:val="00D36EF5"/>
    <w:rsid w:val="00D46076"/>
    <w:rsid w:val="00D55101"/>
    <w:rsid w:val="00D5756D"/>
    <w:rsid w:val="00D63967"/>
    <w:rsid w:val="00D77C34"/>
    <w:rsid w:val="00DA2169"/>
    <w:rsid w:val="00DA4BF0"/>
    <w:rsid w:val="00DB34CD"/>
    <w:rsid w:val="00DC154D"/>
    <w:rsid w:val="00DD0B59"/>
    <w:rsid w:val="00DD1B6D"/>
    <w:rsid w:val="00DD2CDC"/>
    <w:rsid w:val="00DE3423"/>
    <w:rsid w:val="00DF54DC"/>
    <w:rsid w:val="00E170F0"/>
    <w:rsid w:val="00E22244"/>
    <w:rsid w:val="00E35512"/>
    <w:rsid w:val="00E36D8F"/>
    <w:rsid w:val="00E37101"/>
    <w:rsid w:val="00E61744"/>
    <w:rsid w:val="00E63884"/>
    <w:rsid w:val="00E65FB1"/>
    <w:rsid w:val="00E725EA"/>
    <w:rsid w:val="00E901DD"/>
    <w:rsid w:val="00EA3699"/>
    <w:rsid w:val="00EB6408"/>
    <w:rsid w:val="00EC21B0"/>
    <w:rsid w:val="00EC2CC8"/>
    <w:rsid w:val="00EC41D5"/>
    <w:rsid w:val="00ED5CB6"/>
    <w:rsid w:val="00EE5685"/>
    <w:rsid w:val="00EE75E6"/>
    <w:rsid w:val="00EF2997"/>
    <w:rsid w:val="00F16FDA"/>
    <w:rsid w:val="00F231DC"/>
    <w:rsid w:val="00F303C0"/>
    <w:rsid w:val="00F4606E"/>
    <w:rsid w:val="00F511CC"/>
    <w:rsid w:val="00F512F0"/>
    <w:rsid w:val="00F65C9D"/>
    <w:rsid w:val="00F72995"/>
    <w:rsid w:val="00F730C2"/>
    <w:rsid w:val="00F81B27"/>
    <w:rsid w:val="00F83029"/>
    <w:rsid w:val="00F84129"/>
    <w:rsid w:val="00F85A07"/>
    <w:rsid w:val="00F93954"/>
    <w:rsid w:val="00F94DA8"/>
    <w:rsid w:val="00F9540C"/>
    <w:rsid w:val="00F972D9"/>
    <w:rsid w:val="00FA5871"/>
    <w:rsid w:val="00FC6CB5"/>
    <w:rsid w:val="00FD1FA2"/>
    <w:rsid w:val="00FD4B42"/>
    <w:rsid w:val="00FD58EA"/>
    <w:rsid w:val="00FD70E6"/>
    <w:rsid w:val="00FD7347"/>
    <w:rsid w:val="00FE3019"/>
    <w:rsid w:val="00FE57BE"/>
    <w:rsid w:val="00FF03CB"/>
    <w:rsid w:val="00FF44E7"/>
    <w:rsid w:val="00FF50F7"/>
    <w:rsid w:val="00FF5FE7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5D"/>
  </w:style>
  <w:style w:type="paragraph" w:styleId="Heading1">
    <w:name w:val="heading 1"/>
    <w:basedOn w:val="Normal"/>
    <w:next w:val="Normal"/>
    <w:qFormat/>
    <w:rsid w:val="0046031F"/>
    <w:pPr>
      <w:keepNext/>
      <w:spacing w:line="360" w:lineRule="auto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qFormat/>
    <w:rsid w:val="0046031F"/>
    <w:pPr>
      <w:keepNext/>
      <w:outlineLvl w:val="1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rsid w:val="0046031F"/>
    <w:pPr>
      <w:keepNext/>
      <w:spacing w:line="360" w:lineRule="auto"/>
      <w:jc w:val="center"/>
      <w:outlineLvl w:val="4"/>
    </w:pPr>
    <w:rPr>
      <w:rFonts w:ascii="Arial" w:hAnsi="Arial"/>
      <w:b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46031F"/>
    <w:pPr>
      <w:spacing w:line="360" w:lineRule="auto"/>
    </w:pPr>
    <w:rPr>
      <w:rFonts w:ascii="Arial" w:hAnsi="Arial"/>
      <w:sz w:val="28"/>
    </w:rPr>
  </w:style>
  <w:style w:type="paragraph" w:styleId="Header">
    <w:name w:val="header"/>
    <w:basedOn w:val="Normal"/>
    <w:rsid w:val="00BB5B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B7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16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6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4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5D"/>
  </w:style>
  <w:style w:type="paragraph" w:styleId="Heading1">
    <w:name w:val="heading 1"/>
    <w:basedOn w:val="Normal"/>
    <w:next w:val="Normal"/>
    <w:qFormat/>
    <w:rsid w:val="0046031F"/>
    <w:pPr>
      <w:keepNext/>
      <w:spacing w:line="360" w:lineRule="auto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qFormat/>
    <w:rsid w:val="0046031F"/>
    <w:pPr>
      <w:keepNext/>
      <w:outlineLvl w:val="1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rsid w:val="0046031F"/>
    <w:pPr>
      <w:keepNext/>
      <w:spacing w:line="360" w:lineRule="auto"/>
      <w:jc w:val="center"/>
      <w:outlineLvl w:val="4"/>
    </w:pPr>
    <w:rPr>
      <w:rFonts w:ascii="Arial" w:hAnsi="Arial"/>
      <w:b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46031F"/>
    <w:pPr>
      <w:spacing w:line="360" w:lineRule="auto"/>
    </w:pPr>
    <w:rPr>
      <w:rFonts w:ascii="Arial" w:hAnsi="Arial"/>
      <w:sz w:val="28"/>
    </w:rPr>
  </w:style>
  <w:style w:type="paragraph" w:styleId="Header">
    <w:name w:val="header"/>
    <w:basedOn w:val="Normal"/>
    <w:rsid w:val="00BB5B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B7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16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6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4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%20Office\_FORMS\new%20letterhead\letter%20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4AC3A-8FD3-4059-890A-61B260E1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head</Template>
  <TotalTime>27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OFFICE</vt:lpstr>
    </vt:vector>
  </TitlesOfParts>
  <Company>UCP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OFFICE</dc:title>
  <dc:creator>Arthur Anab Shams</dc:creator>
  <cp:lastModifiedBy>zar</cp:lastModifiedBy>
  <cp:revision>4</cp:revision>
  <cp:lastPrinted>2016-04-05T06:13:00Z</cp:lastPrinted>
  <dcterms:created xsi:type="dcterms:W3CDTF">2016-06-15T09:20:00Z</dcterms:created>
  <dcterms:modified xsi:type="dcterms:W3CDTF">2016-06-15T09:49:00Z</dcterms:modified>
</cp:coreProperties>
</file>