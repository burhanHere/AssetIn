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35" w:rsidRDefault="003D1235"/>
    <w:tbl>
      <w:tblPr>
        <w:tblW w:w="102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7332"/>
      </w:tblGrid>
      <w:tr w:rsidR="003D1235" w:rsidRPr="00DB34CD" w:rsidTr="00D46076">
        <w:tc>
          <w:tcPr>
            <w:tcW w:w="2880" w:type="dxa"/>
            <w:shd w:val="clear" w:color="auto" w:fill="0C0C0C"/>
          </w:tcPr>
          <w:p w:rsidR="003D1235" w:rsidRPr="00DB34CD" w:rsidRDefault="003D1235" w:rsidP="00D46076">
            <w:pPr>
              <w:rPr>
                <w:smallCaps/>
              </w:rPr>
            </w:pPr>
            <w:r>
              <w:br w:type="page"/>
            </w:r>
            <w:r w:rsidRPr="00DB34CD">
              <w:rPr>
                <w:smallCaps/>
                <w:sz w:val="40"/>
              </w:rPr>
              <w:t>Project Office</w:t>
            </w:r>
          </w:p>
        </w:tc>
        <w:tc>
          <w:tcPr>
            <w:tcW w:w="7332" w:type="dxa"/>
            <w:vAlign w:val="center"/>
          </w:tcPr>
          <w:p w:rsidR="003D1235" w:rsidRPr="00DB34CD" w:rsidRDefault="003D1235" w:rsidP="00D46076">
            <w:pPr>
              <w:jc w:val="center"/>
              <w:rPr>
                <w:rFonts w:ascii="Arial Black" w:hAnsi="Arial Black"/>
              </w:rPr>
            </w:pPr>
            <w:r w:rsidRPr="00DB34CD">
              <w:rPr>
                <w:rFonts w:ascii="Arial Black" w:hAnsi="Arial Black" w:cs="Arial"/>
                <w:b/>
                <w:bCs/>
                <w:sz w:val="24"/>
                <w:szCs w:val="28"/>
              </w:rPr>
              <w:t>EVALUATION FORM</w:t>
            </w:r>
            <w:r w:rsidR="00971780">
              <w:rPr>
                <w:rFonts w:ascii="Arial Black" w:hAnsi="Arial Black" w:cs="Arial"/>
                <w:b/>
                <w:bCs/>
                <w:sz w:val="24"/>
                <w:szCs w:val="28"/>
              </w:rPr>
              <w:t xml:space="preserve"> – </w:t>
            </w:r>
            <w:r w:rsidR="00971780" w:rsidRPr="00971780">
              <w:rPr>
                <w:rFonts w:ascii="Arial Black" w:hAnsi="Arial Black" w:cs="Arial"/>
                <w:b/>
                <w:bCs/>
                <w:sz w:val="22"/>
                <w:szCs w:val="28"/>
              </w:rPr>
              <w:t>Requirements Specification (RS)</w:t>
            </w:r>
          </w:p>
        </w:tc>
      </w:tr>
    </w:tbl>
    <w:p w:rsidR="003D1235" w:rsidRPr="00DB34CD" w:rsidRDefault="003D1235" w:rsidP="003D1235"/>
    <w:tbl>
      <w:tblPr>
        <w:tblW w:w="10222" w:type="dxa"/>
        <w:jc w:val="center"/>
        <w:tblLook w:val="01E0" w:firstRow="1" w:lastRow="1" w:firstColumn="1" w:lastColumn="1" w:noHBand="0" w:noVBand="0"/>
      </w:tblPr>
      <w:tblGrid>
        <w:gridCol w:w="6985"/>
        <w:gridCol w:w="587"/>
        <w:gridCol w:w="263"/>
        <w:gridCol w:w="265"/>
        <w:gridCol w:w="265"/>
        <w:gridCol w:w="265"/>
        <w:gridCol w:w="266"/>
        <w:gridCol w:w="265"/>
        <w:gridCol w:w="265"/>
        <w:gridCol w:w="265"/>
        <w:gridCol w:w="265"/>
        <w:gridCol w:w="266"/>
      </w:tblGrid>
      <w:tr w:rsidR="003D1235" w:rsidRPr="00DB34CD" w:rsidTr="00D46076">
        <w:trPr>
          <w:trHeight w:val="214"/>
          <w:jc w:val="center"/>
        </w:trPr>
        <w:tc>
          <w:tcPr>
            <w:tcW w:w="6985" w:type="dxa"/>
            <w:vMerge w:val="restart"/>
            <w:vAlign w:val="center"/>
          </w:tcPr>
          <w:p w:rsidR="003D1235" w:rsidRPr="00DB34CD" w:rsidRDefault="003D1235" w:rsidP="00B56472">
            <w:pPr>
              <w:ind w:left="-56" w:right="-133"/>
              <w:rPr>
                <w:rFonts w:ascii="Arial" w:hAnsi="Arial"/>
                <w:b/>
                <w:bCs/>
                <w:sz w:val="14"/>
              </w:rPr>
            </w:pPr>
            <w:r w:rsidRPr="00DB34CD">
              <w:rPr>
                <w:rFonts w:ascii="Arial" w:hAnsi="Arial"/>
                <w:b/>
                <w:bCs/>
                <w:sz w:val="22"/>
              </w:rPr>
              <w:t xml:space="preserve">WEIGHTAGE TOWARDS RESULT: </w:t>
            </w:r>
            <w:r w:rsidRPr="00DB34CD">
              <w:rPr>
                <w:rFonts w:ascii="Arial" w:hAnsi="Arial"/>
                <w:b/>
                <w:bCs/>
                <w:sz w:val="22"/>
              </w:rPr>
              <w:tab/>
            </w:r>
            <w:r w:rsidRPr="00DB34CD">
              <w:rPr>
                <w:rFonts w:ascii="Arial" w:hAnsi="Arial"/>
                <w:b/>
                <w:bCs/>
                <w:sz w:val="22"/>
              </w:rPr>
              <w:tab/>
            </w:r>
            <w:r w:rsidR="00B56472">
              <w:rPr>
                <w:rFonts w:ascii="Arial" w:hAnsi="Arial"/>
                <w:b/>
                <w:bCs/>
                <w:sz w:val="22"/>
              </w:rPr>
              <w:t>2</w:t>
            </w:r>
            <w:r w:rsidR="00971780">
              <w:rPr>
                <w:rFonts w:ascii="Arial" w:hAnsi="Arial"/>
                <w:b/>
                <w:bCs/>
                <w:sz w:val="22"/>
              </w:rPr>
              <w:t>5%</w:t>
            </w:r>
          </w:p>
        </w:tc>
        <w:tc>
          <w:tcPr>
            <w:tcW w:w="587" w:type="dxa"/>
            <w:vAlign w:val="center"/>
          </w:tcPr>
          <w:p w:rsidR="003D1235" w:rsidRPr="00DB34CD" w:rsidRDefault="003D1235" w:rsidP="00D46076">
            <w:pPr>
              <w:ind w:left="-56" w:right="-133"/>
              <w:jc w:val="right"/>
              <w:rPr>
                <w:rFonts w:ascii="Arial" w:hAnsi="Arial"/>
                <w:b/>
                <w:bCs/>
                <w:sz w:val="22"/>
              </w:rPr>
            </w:pPr>
            <w:r w:rsidRPr="00DB34CD">
              <w:rPr>
                <w:rFonts w:ascii="Arial" w:hAnsi="Arial"/>
                <w:b/>
                <w:bCs/>
                <w:sz w:val="14"/>
              </w:rPr>
              <w:t xml:space="preserve">  </w:t>
            </w:r>
          </w:p>
        </w:tc>
        <w:tc>
          <w:tcPr>
            <w:tcW w:w="528" w:type="dxa"/>
            <w:gridSpan w:val="2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85" w:right="-133"/>
              <w:jc w:val="center"/>
              <w:rPr>
                <w:rFonts w:ascii="Arial" w:hAnsi="Arial"/>
                <w:bCs/>
                <w:sz w:val="16"/>
              </w:rPr>
            </w:pPr>
            <w:r w:rsidRPr="00DB34CD">
              <w:rPr>
                <w:rFonts w:ascii="Arial" w:hAnsi="Arial"/>
                <w:bCs/>
                <w:sz w:val="16"/>
              </w:rPr>
              <w:t>Day</w:t>
            </w:r>
          </w:p>
        </w:tc>
        <w:tc>
          <w:tcPr>
            <w:tcW w:w="265" w:type="dxa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85" w:right="-133"/>
              <w:jc w:val="center"/>
              <w:rPr>
                <w:rFonts w:ascii="Arial" w:hAnsi="Arial"/>
                <w:bCs/>
                <w:sz w:val="16"/>
              </w:rPr>
            </w:pPr>
            <w:r w:rsidRPr="00DB34CD">
              <w:rPr>
                <w:rFonts w:ascii="Arial" w:hAnsi="Arial"/>
                <w:bCs/>
                <w:sz w:val="16"/>
              </w:rPr>
              <w:t>Month</w:t>
            </w:r>
          </w:p>
        </w:tc>
        <w:tc>
          <w:tcPr>
            <w:tcW w:w="265" w:type="dxa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1061" w:type="dxa"/>
            <w:gridSpan w:val="4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  <w:r w:rsidRPr="00DB34CD">
              <w:rPr>
                <w:rFonts w:ascii="Arial" w:hAnsi="Arial"/>
                <w:bCs/>
                <w:sz w:val="16"/>
              </w:rPr>
              <w:t>Year</w:t>
            </w:r>
          </w:p>
        </w:tc>
      </w:tr>
      <w:tr w:rsidR="003D1235" w:rsidRPr="00DB34CD" w:rsidTr="00D46076">
        <w:trPr>
          <w:trHeight w:val="106"/>
          <w:jc w:val="center"/>
        </w:trPr>
        <w:tc>
          <w:tcPr>
            <w:tcW w:w="6985" w:type="dxa"/>
            <w:vMerge/>
          </w:tcPr>
          <w:p w:rsidR="003D1235" w:rsidRPr="00DB34CD" w:rsidRDefault="003D1235" w:rsidP="00D46076">
            <w:pPr>
              <w:ind w:left="-56" w:right="-41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ind w:left="-56" w:right="-41"/>
              <w:jc w:val="right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DB34CD">
              <w:rPr>
                <w:rFonts w:ascii="Arial" w:hAnsi="Arial"/>
                <w:b/>
                <w:bCs/>
                <w:color w:val="000000"/>
                <w:sz w:val="16"/>
              </w:rPr>
              <w:t>DATE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0209CA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-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0209CA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-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</w:tr>
    </w:tbl>
    <w:p w:rsidR="003D1235" w:rsidRPr="00DB34CD" w:rsidRDefault="003D1235" w:rsidP="003D1235">
      <w:pPr>
        <w:rPr>
          <w:rFonts w:ascii="Arial" w:hAnsi="Arial"/>
          <w:bCs/>
          <w:color w:val="000000"/>
          <w:sz w:val="18"/>
        </w:rPr>
      </w:pPr>
    </w:p>
    <w:tbl>
      <w:tblPr>
        <w:tblW w:w="10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770"/>
        <w:gridCol w:w="234"/>
        <w:gridCol w:w="1687"/>
        <w:gridCol w:w="59"/>
        <w:gridCol w:w="1836"/>
        <w:gridCol w:w="54"/>
        <w:gridCol w:w="1632"/>
        <w:gridCol w:w="2264"/>
      </w:tblGrid>
      <w:tr w:rsidR="003D1235" w:rsidRPr="00DB34CD" w:rsidTr="00D46076">
        <w:trPr>
          <w:trHeight w:val="422"/>
          <w:jc w:val="center"/>
        </w:trPr>
        <w:tc>
          <w:tcPr>
            <w:tcW w:w="1478" w:type="dxa"/>
            <w:vAlign w:val="center"/>
          </w:tcPr>
          <w:p w:rsidR="003D1235" w:rsidRPr="00DB34CD" w:rsidRDefault="003D1235" w:rsidP="00D46076">
            <w:pPr>
              <w:rPr>
                <w:sz w:val="24"/>
                <w:szCs w:val="24"/>
              </w:rPr>
            </w:pPr>
            <w:r w:rsidRPr="00DB34CD">
              <w:rPr>
                <w:sz w:val="24"/>
                <w:szCs w:val="24"/>
              </w:rPr>
              <w:t xml:space="preserve">Group ID: </w:t>
            </w:r>
          </w:p>
        </w:tc>
        <w:tc>
          <w:tcPr>
            <w:tcW w:w="2691" w:type="dxa"/>
            <w:gridSpan w:val="3"/>
            <w:vAlign w:val="center"/>
          </w:tcPr>
          <w:p w:rsidR="003D1235" w:rsidRPr="00B3566A" w:rsidRDefault="003D1235" w:rsidP="00C22316">
            <w:pPr>
              <w:jc w:val="center"/>
              <w:rPr>
                <w:b/>
                <w:caps/>
                <w:sz w:val="24"/>
                <w:szCs w:val="24"/>
              </w:rPr>
            </w:pPr>
          </w:p>
        </w:tc>
        <w:tc>
          <w:tcPr>
            <w:tcW w:w="1895" w:type="dxa"/>
            <w:gridSpan w:val="2"/>
            <w:vAlign w:val="center"/>
          </w:tcPr>
          <w:p w:rsidR="003D1235" w:rsidRPr="00DB34CD" w:rsidRDefault="003D1235" w:rsidP="00D46076">
            <w:pPr>
              <w:rPr>
                <w:sz w:val="24"/>
                <w:szCs w:val="24"/>
              </w:rPr>
            </w:pPr>
            <w:r w:rsidRPr="00DB34CD">
              <w:rPr>
                <w:sz w:val="24"/>
                <w:szCs w:val="24"/>
              </w:rPr>
              <w:t>Advisor</w:t>
            </w:r>
            <w:r w:rsidR="004E452A">
              <w:rPr>
                <w:sz w:val="24"/>
                <w:szCs w:val="24"/>
              </w:rPr>
              <w:t>’s</w:t>
            </w:r>
            <w:r w:rsidRPr="00DB34CD">
              <w:rPr>
                <w:sz w:val="24"/>
                <w:szCs w:val="24"/>
              </w:rPr>
              <w:t xml:space="preserve"> Name:</w:t>
            </w:r>
          </w:p>
        </w:tc>
        <w:tc>
          <w:tcPr>
            <w:tcW w:w="3950" w:type="dxa"/>
            <w:gridSpan w:val="3"/>
            <w:vAlign w:val="center"/>
          </w:tcPr>
          <w:p w:rsidR="003D1235" w:rsidRPr="00B5307B" w:rsidRDefault="003D1235" w:rsidP="005F740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</w:p>
        </w:tc>
      </w:tr>
      <w:tr w:rsidR="003D1235" w:rsidRPr="00DB34CD" w:rsidTr="00D46076">
        <w:trPr>
          <w:trHeight w:val="458"/>
          <w:jc w:val="center"/>
        </w:trPr>
        <w:tc>
          <w:tcPr>
            <w:tcW w:w="2482" w:type="dxa"/>
            <w:gridSpan w:val="3"/>
            <w:tcBorders>
              <w:bottom w:val="single" w:sz="4" w:space="0" w:color="auto"/>
            </w:tcBorders>
            <w:vAlign w:val="center"/>
          </w:tcPr>
          <w:p w:rsidR="003D1235" w:rsidRPr="00DB34CD" w:rsidRDefault="003D1235" w:rsidP="00D46076">
            <w:pPr>
              <w:rPr>
                <w:sz w:val="24"/>
                <w:szCs w:val="24"/>
              </w:rPr>
            </w:pPr>
            <w:r w:rsidRPr="00DB34CD">
              <w:rPr>
                <w:sz w:val="24"/>
                <w:szCs w:val="24"/>
              </w:rPr>
              <w:t>Thesis / Project Title:</w:t>
            </w:r>
          </w:p>
        </w:tc>
        <w:tc>
          <w:tcPr>
            <w:tcW w:w="7532" w:type="dxa"/>
            <w:gridSpan w:val="6"/>
            <w:tcBorders>
              <w:bottom w:val="single" w:sz="4" w:space="0" w:color="auto"/>
            </w:tcBorders>
            <w:vAlign w:val="center"/>
          </w:tcPr>
          <w:p w:rsidR="003D1235" w:rsidRPr="00B448FC" w:rsidRDefault="003D1235" w:rsidP="0093121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</w:p>
        </w:tc>
      </w:tr>
      <w:tr w:rsidR="003D1235" w:rsidRPr="00DB34CD" w:rsidTr="00140833">
        <w:trPr>
          <w:trHeight w:val="4715"/>
          <w:jc w:val="center"/>
        </w:trPr>
        <w:tc>
          <w:tcPr>
            <w:tcW w:w="1001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56472" w:rsidRPr="00B56472" w:rsidRDefault="00B56472" w:rsidP="000433B2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2"/>
                <w:szCs w:val="24"/>
              </w:rPr>
            </w:pPr>
            <w:r w:rsidRPr="00B56472">
              <w:rPr>
                <w:sz w:val="22"/>
                <w:szCs w:val="24"/>
              </w:rPr>
              <w:t>How well have the students understood the domain?</w:t>
            </w:r>
            <w:r>
              <w:rPr>
                <w:sz w:val="22"/>
                <w:szCs w:val="24"/>
              </w:rPr>
              <w:t xml:space="preserve"> How well have they define</w:t>
            </w:r>
            <w:r w:rsidR="000433B2"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 xml:space="preserve"> system boundary?</w:t>
            </w:r>
          </w:p>
          <w:p w:rsidR="00B56472" w:rsidRDefault="00B56472" w:rsidP="00B56472">
            <w:pPr>
              <w:ind w:left="3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Note: Abstract class diagram, domain model, ER diagram or similar may help during evaluation</w:t>
            </w:r>
            <w:r w:rsidR="000433B2">
              <w:rPr>
                <w:sz w:val="22"/>
                <w:szCs w:val="24"/>
              </w:rPr>
              <w:t>.</w:t>
            </w:r>
          </w:p>
          <w:p w:rsidR="00B56472" w:rsidRDefault="00B56472" w:rsidP="00B56472">
            <w:pPr>
              <w:rPr>
                <w:sz w:val="22"/>
                <w:szCs w:val="24"/>
              </w:rPr>
            </w:pPr>
          </w:p>
          <w:p w:rsidR="000433B2" w:rsidRDefault="000433B2" w:rsidP="00B56472">
            <w:pPr>
              <w:rPr>
                <w:sz w:val="22"/>
                <w:szCs w:val="24"/>
              </w:rPr>
            </w:pPr>
          </w:p>
          <w:p w:rsidR="00B56472" w:rsidRDefault="00B56472" w:rsidP="00B56472">
            <w:pPr>
              <w:rPr>
                <w:sz w:val="22"/>
                <w:szCs w:val="24"/>
              </w:rPr>
            </w:pPr>
          </w:p>
          <w:p w:rsidR="00B56472" w:rsidRPr="00B56472" w:rsidRDefault="00B56472" w:rsidP="00B56472">
            <w:pPr>
              <w:pStyle w:val="ListParagraph"/>
              <w:numPr>
                <w:ilvl w:val="0"/>
                <w:numId w:val="6"/>
              </w:numPr>
              <w:ind w:left="340"/>
              <w:rPr>
                <w:bCs/>
                <w:sz w:val="22"/>
                <w:szCs w:val="24"/>
              </w:rPr>
            </w:pPr>
            <w:bookmarkStart w:id="0" w:name="_GoBack"/>
            <w:bookmarkEnd w:id="0"/>
            <w:r w:rsidRPr="00B56472">
              <w:rPr>
                <w:sz w:val="22"/>
                <w:szCs w:val="24"/>
              </w:rPr>
              <w:t xml:space="preserve">How well have the </w:t>
            </w:r>
            <w:r>
              <w:rPr>
                <w:sz w:val="22"/>
                <w:szCs w:val="24"/>
              </w:rPr>
              <w:t xml:space="preserve">students understood the </w:t>
            </w:r>
            <w:r w:rsidRPr="00B56472">
              <w:rPr>
                <w:bCs/>
                <w:sz w:val="22"/>
                <w:szCs w:val="24"/>
              </w:rPr>
              <w:t xml:space="preserve">interactions </w:t>
            </w:r>
            <w:r>
              <w:rPr>
                <w:bCs/>
                <w:sz w:val="22"/>
                <w:szCs w:val="24"/>
              </w:rPr>
              <w:t xml:space="preserve">of their </w:t>
            </w:r>
            <w:r w:rsidRPr="00B56472">
              <w:rPr>
                <w:bCs/>
                <w:sz w:val="22"/>
                <w:szCs w:val="24"/>
              </w:rPr>
              <w:t xml:space="preserve">system with external entities? </w:t>
            </w:r>
          </w:p>
          <w:p w:rsidR="00B56472" w:rsidRDefault="00B56472" w:rsidP="00B56472">
            <w:pPr>
              <w:ind w:left="34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Note: </w:t>
            </w:r>
            <w:r w:rsidRPr="00B56472">
              <w:rPr>
                <w:bCs/>
                <w:sz w:val="22"/>
                <w:szCs w:val="24"/>
              </w:rPr>
              <w:t>Sys</w:t>
            </w:r>
            <w:r>
              <w:rPr>
                <w:bCs/>
                <w:sz w:val="22"/>
                <w:szCs w:val="24"/>
              </w:rPr>
              <w:t>tem</w:t>
            </w:r>
            <w:r w:rsidRPr="00B56472">
              <w:rPr>
                <w:bCs/>
                <w:sz w:val="22"/>
                <w:szCs w:val="24"/>
              </w:rPr>
              <w:t xml:space="preserve"> Seq</w:t>
            </w:r>
            <w:r>
              <w:rPr>
                <w:bCs/>
                <w:sz w:val="22"/>
                <w:szCs w:val="24"/>
              </w:rPr>
              <w:t>uence</w:t>
            </w:r>
            <w:r w:rsidRPr="00B56472">
              <w:rPr>
                <w:bCs/>
                <w:sz w:val="22"/>
                <w:szCs w:val="24"/>
              </w:rPr>
              <w:t xml:space="preserve"> Diagram</w:t>
            </w:r>
            <w:r>
              <w:rPr>
                <w:bCs/>
                <w:sz w:val="22"/>
                <w:szCs w:val="24"/>
              </w:rPr>
              <w:t xml:space="preserve">, </w:t>
            </w:r>
            <w:r w:rsidRPr="00B56472">
              <w:rPr>
                <w:bCs/>
                <w:sz w:val="22"/>
                <w:szCs w:val="24"/>
              </w:rPr>
              <w:t>DFD or similar</w:t>
            </w:r>
            <w:r>
              <w:rPr>
                <w:bCs/>
                <w:sz w:val="22"/>
                <w:szCs w:val="24"/>
              </w:rPr>
              <w:t xml:space="preserve"> may help during evaluation</w:t>
            </w:r>
            <w:r w:rsidR="000433B2">
              <w:rPr>
                <w:bCs/>
                <w:sz w:val="22"/>
                <w:szCs w:val="24"/>
              </w:rPr>
              <w:t>.</w:t>
            </w: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Pr="00B56472" w:rsidRDefault="00B56472" w:rsidP="00B56472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4"/>
                <w:szCs w:val="24"/>
              </w:rPr>
            </w:pPr>
            <w:r w:rsidRPr="00B56472">
              <w:rPr>
                <w:sz w:val="24"/>
                <w:szCs w:val="24"/>
              </w:rPr>
              <w:t xml:space="preserve">How well have the students understood their project? </w:t>
            </w:r>
          </w:p>
          <w:p w:rsidR="00B56472" w:rsidRDefault="00B56472" w:rsidP="00B56472">
            <w:pPr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List of features, use cases, scenarios, activity diagrams, detailed DFD or similar may </w:t>
            </w:r>
            <w:r w:rsidR="000433B2">
              <w:rPr>
                <w:sz w:val="24"/>
                <w:szCs w:val="24"/>
              </w:rPr>
              <w:t>help.</w:t>
            </w: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0433B2" w:rsidRDefault="000433B2" w:rsidP="00D46076">
            <w:pPr>
              <w:rPr>
                <w:sz w:val="24"/>
                <w:szCs w:val="24"/>
              </w:rPr>
            </w:pPr>
          </w:p>
          <w:p w:rsidR="00B56472" w:rsidRPr="00B56472" w:rsidRDefault="00B56472" w:rsidP="00B56472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4"/>
                <w:szCs w:val="24"/>
              </w:rPr>
            </w:pPr>
            <w:r w:rsidRPr="00B56472">
              <w:rPr>
                <w:sz w:val="24"/>
                <w:szCs w:val="24"/>
              </w:rPr>
              <w:t>How was the students’ communication and presentation?</w:t>
            </w: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Default="000433B2" w:rsidP="000433B2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you rate the over</w:t>
            </w:r>
            <w:r w:rsidR="00B56472" w:rsidRPr="000433B2">
              <w:rPr>
                <w:sz w:val="24"/>
                <w:szCs w:val="24"/>
              </w:rPr>
              <w:t>all documentation?</w:t>
            </w:r>
          </w:p>
          <w:p w:rsidR="00E875E9" w:rsidRPr="000433B2" w:rsidRDefault="00E875E9" w:rsidP="00E875E9">
            <w:pPr>
              <w:pStyle w:val="ListParagraph"/>
              <w:ind w:left="340"/>
              <w:rPr>
                <w:sz w:val="24"/>
                <w:szCs w:val="24"/>
              </w:rPr>
            </w:pPr>
          </w:p>
          <w:tbl>
            <w:tblPr>
              <w:tblStyle w:val="TableGrid"/>
              <w:tblW w:w="834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99"/>
              <w:gridCol w:w="3306"/>
              <w:gridCol w:w="1440"/>
              <w:gridCol w:w="1600"/>
            </w:tblGrid>
            <w:tr w:rsidR="00E875E9" w:rsidRPr="005F1E3F" w:rsidTr="00535D42">
              <w:trPr>
                <w:jc w:val="center"/>
              </w:trPr>
              <w:tc>
                <w:tcPr>
                  <w:tcW w:w="1999" w:type="dxa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sz w:val="22"/>
                      <w:szCs w:val="22"/>
                    </w:rPr>
                    <w:t>Registration No.</w:t>
                  </w:r>
                </w:p>
              </w:tc>
              <w:tc>
                <w:tcPr>
                  <w:tcW w:w="3306" w:type="dxa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sz w:val="22"/>
                      <w:szCs w:val="22"/>
                    </w:rPr>
                    <w:t>Student Name</w:t>
                  </w:r>
                </w:p>
              </w:tc>
              <w:tc>
                <w:tcPr>
                  <w:tcW w:w="1440" w:type="dxa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sz w:val="22"/>
                      <w:szCs w:val="22"/>
                    </w:rPr>
                    <w:t>Degree Start</w:t>
                  </w:r>
                </w:p>
              </w:tc>
              <w:tc>
                <w:tcPr>
                  <w:tcW w:w="1600" w:type="dxa"/>
                  <w:tcBorders>
                    <w:right w:val="single" w:sz="4" w:space="0" w:color="auto"/>
                  </w:tcBorders>
                </w:tcPr>
                <w:p w:rsidR="00E875E9" w:rsidRDefault="00E875E9" w:rsidP="00E875E9">
                  <w:pPr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sz w:val="22"/>
                      <w:szCs w:val="22"/>
                    </w:rPr>
                    <w:t>Marks</w:t>
                  </w:r>
                </w:p>
                <w:p w:rsidR="00E875E9" w:rsidRPr="005F1E3F" w:rsidRDefault="00E875E9" w:rsidP="00E875E9">
                  <w:pPr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sz w:val="22"/>
                      <w:szCs w:val="22"/>
                    </w:rPr>
                    <w:t>(out of 100)</w:t>
                  </w:r>
                </w:p>
              </w:tc>
            </w:tr>
            <w:tr w:rsidR="00E875E9" w:rsidRPr="005F1E3F" w:rsidTr="00535D42">
              <w:trPr>
                <w:jc w:val="center"/>
              </w:trPr>
              <w:tc>
                <w:tcPr>
                  <w:tcW w:w="1999" w:type="dxa"/>
                  <w:vAlign w:val="bottom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L1F11BSCS0219</w:t>
                  </w:r>
                </w:p>
              </w:tc>
              <w:tc>
                <w:tcPr>
                  <w:tcW w:w="3306" w:type="dxa"/>
                  <w:vAlign w:val="bottom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Fall 2011</w:t>
                  </w:r>
                </w:p>
              </w:tc>
              <w:tc>
                <w:tcPr>
                  <w:tcW w:w="1600" w:type="dxa"/>
                  <w:tcBorders>
                    <w:right w:val="single" w:sz="4" w:space="0" w:color="auto"/>
                  </w:tcBorders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</w:p>
              </w:tc>
            </w:tr>
            <w:tr w:rsidR="00E875E9" w:rsidRPr="005F1E3F" w:rsidTr="00535D42">
              <w:trPr>
                <w:jc w:val="center"/>
              </w:trPr>
              <w:tc>
                <w:tcPr>
                  <w:tcW w:w="1999" w:type="dxa"/>
                  <w:vAlign w:val="bottom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L1F11BSCS0244</w:t>
                  </w:r>
                </w:p>
              </w:tc>
              <w:tc>
                <w:tcPr>
                  <w:tcW w:w="3306" w:type="dxa"/>
                  <w:vAlign w:val="bottom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Fall 2011</w:t>
                  </w:r>
                </w:p>
              </w:tc>
              <w:tc>
                <w:tcPr>
                  <w:tcW w:w="1600" w:type="dxa"/>
                  <w:tcBorders>
                    <w:right w:val="single" w:sz="4" w:space="0" w:color="auto"/>
                  </w:tcBorders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</w:p>
              </w:tc>
            </w:tr>
            <w:tr w:rsidR="00E875E9" w:rsidRPr="005F1E3F" w:rsidTr="00535D42">
              <w:trPr>
                <w:jc w:val="center"/>
              </w:trPr>
              <w:tc>
                <w:tcPr>
                  <w:tcW w:w="1999" w:type="dxa"/>
                  <w:tcBorders>
                    <w:bottom w:val="single" w:sz="4" w:space="0" w:color="auto"/>
                  </w:tcBorders>
                  <w:vAlign w:val="bottom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L1F11BSCS2227</w:t>
                  </w:r>
                </w:p>
              </w:tc>
              <w:tc>
                <w:tcPr>
                  <w:tcW w:w="3306" w:type="dxa"/>
                  <w:tcBorders>
                    <w:bottom w:val="single" w:sz="4" w:space="0" w:color="auto"/>
                  </w:tcBorders>
                  <w:vAlign w:val="bottom"/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4" w:space="0" w:color="auto"/>
                  </w:tcBorders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</w:pPr>
                  <w:r w:rsidRPr="005F1E3F">
                    <w:rPr>
                      <w:rFonts w:asciiTheme="majorBidi" w:hAnsiTheme="majorBidi" w:cstheme="majorBidi"/>
                      <w:color w:val="000000"/>
                      <w:sz w:val="22"/>
                      <w:szCs w:val="22"/>
                    </w:rPr>
                    <w:t>Fall 2011</w:t>
                  </w:r>
                </w:p>
              </w:tc>
              <w:tc>
                <w:tcPr>
                  <w:tcW w:w="160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E875E9" w:rsidRPr="005F1E3F" w:rsidRDefault="00E875E9" w:rsidP="00E875E9">
                  <w:pPr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</w:p>
              </w:tc>
            </w:tr>
          </w:tbl>
          <w:p w:rsidR="000433B2" w:rsidRDefault="000433B2" w:rsidP="00D46076">
            <w:pPr>
              <w:rPr>
                <w:sz w:val="24"/>
                <w:szCs w:val="24"/>
              </w:rPr>
            </w:pPr>
          </w:p>
          <w:p w:rsidR="003D1235" w:rsidRPr="000433B2" w:rsidRDefault="00776FEB" w:rsidP="000433B2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  <w:r w:rsidR="003D1235" w:rsidRPr="000433B2">
              <w:rPr>
                <w:sz w:val="24"/>
                <w:szCs w:val="24"/>
              </w:rPr>
              <w:t>Comments:</w:t>
            </w:r>
            <w:r w:rsidR="00E37101">
              <w:rPr>
                <w:sz w:val="24"/>
                <w:szCs w:val="24"/>
              </w:rPr>
              <w:t xml:space="preserve"> </w:t>
            </w:r>
          </w:p>
          <w:p w:rsidR="003D1235" w:rsidRPr="00DB34CD" w:rsidRDefault="003D1235" w:rsidP="00D46076">
            <w:pPr>
              <w:rPr>
                <w:sz w:val="24"/>
                <w:szCs w:val="24"/>
              </w:rPr>
            </w:pPr>
          </w:p>
          <w:p w:rsidR="003D1235" w:rsidRDefault="003D1235" w:rsidP="00D46076">
            <w:pPr>
              <w:rPr>
                <w:sz w:val="24"/>
                <w:szCs w:val="24"/>
              </w:rPr>
            </w:pPr>
          </w:p>
          <w:p w:rsidR="00E875E9" w:rsidRDefault="00E875E9" w:rsidP="00D46076">
            <w:pPr>
              <w:rPr>
                <w:sz w:val="24"/>
                <w:szCs w:val="24"/>
              </w:rPr>
            </w:pPr>
          </w:p>
          <w:p w:rsidR="003D1235" w:rsidRPr="00DB34CD" w:rsidRDefault="003D1235" w:rsidP="00D46076">
            <w:pPr>
              <w:rPr>
                <w:sz w:val="24"/>
                <w:szCs w:val="24"/>
              </w:rPr>
            </w:pPr>
          </w:p>
        </w:tc>
      </w:tr>
      <w:tr w:rsidR="003D1235" w:rsidRPr="00DB34CD" w:rsidTr="00D05043">
        <w:trPr>
          <w:trHeight w:val="44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D1235" w:rsidRPr="00DB34CD" w:rsidRDefault="00D05043" w:rsidP="00D460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Changes in Documentation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D1235" w:rsidRPr="00DB34CD" w:rsidRDefault="00D05043" w:rsidP="00D460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Changes</w:t>
            </w:r>
            <w:r w:rsidR="003D1235" w:rsidRPr="00DB34CD">
              <w:rPr>
                <w:b/>
                <w:sz w:val="24"/>
                <w:szCs w:val="24"/>
              </w:rPr>
              <w:t xml:space="preserve">    </w:t>
            </w:r>
            <w:r w:rsidR="00F512F0" w:rsidRPr="00DB34CD">
              <w:rPr>
                <w:b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235" w:rsidRPr="00DB34CD">
              <w:rPr>
                <w:b/>
                <w:sz w:val="24"/>
                <w:szCs w:val="24"/>
              </w:rPr>
              <w:instrText xml:space="preserve"> FORMCHECKBOX </w:instrText>
            </w:r>
            <w:r w:rsidR="00C62B51">
              <w:rPr>
                <w:b/>
                <w:sz w:val="24"/>
                <w:szCs w:val="24"/>
              </w:rPr>
            </w:r>
            <w:r w:rsidR="00C62B51">
              <w:rPr>
                <w:b/>
                <w:sz w:val="24"/>
                <w:szCs w:val="24"/>
              </w:rPr>
              <w:fldChar w:fldCharType="separate"/>
            </w:r>
            <w:r w:rsidR="00F512F0" w:rsidRPr="00DB34C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235" w:rsidRPr="00DB34CD" w:rsidRDefault="00D05043" w:rsidP="00D460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Minor</w:t>
            </w:r>
            <w:r w:rsidR="003D1235" w:rsidRPr="00DB34CD">
              <w:rPr>
                <w:b/>
                <w:sz w:val="24"/>
                <w:szCs w:val="24"/>
              </w:rPr>
              <w:t xml:space="preserve">     </w:t>
            </w:r>
            <w:r w:rsidR="00F512F0" w:rsidRPr="00DB34CD">
              <w:rPr>
                <w:b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235" w:rsidRPr="00DB34CD">
              <w:rPr>
                <w:b/>
                <w:sz w:val="24"/>
                <w:szCs w:val="24"/>
              </w:rPr>
              <w:instrText xml:space="preserve"> FORMCHECKBOX </w:instrText>
            </w:r>
            <w:r w:rsidR="00C62B51">
              <w:rPr>
                <w:b/>
                <w:sz w:val="24"/>
                <w:szCs w:val="24"/>
              </w:rPr>
            </w:r>
            <w:r w:rsidR="00C62B51">
              <w:rPr>
                <w:b/>
                <w:sz w:val="24"/>
                <w:szCs w:val="24"/>
              </w:rPr>
              <w:fldChar w:fldCharType="separate"/>
            </w:r>
            <w:r w:rsidR="00F512F0" w:rsidRPr="00DB34C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235" w:rsidRPr="00DB34CD" w:rsidRDefault="00D05043" w:rsidP="00D460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</w:t>
            </w:r>
            <w:r w:rsidR="003D1235" w:rsidRPr="00DB34CD">
              <w:rPr>
                <w:b/>
                <w:sz w:val="24"/>
                <w:szCs w:val="24"/>
              </w:rPr>
              <w:t xml:space="preserve">     </w:t>
            </w:r>
            <w:r w:rsidR="00F512F0" w:rsidRPr="00DB34CD">
              <w:rPr>
                <w:b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235" w:rsidRPr="00DB34CD">
              <w:rPr>
                <w:b/>
                <w:sz w:val="24"/>
                <w:szCs w:val="24"/>
              </w:rPr>
              <w:instrText xml:space="preserve"> FORMCHECKBOX </w:instrText>
            </w:r>
            <w:r w:rsidR="00C62B51">
              <w:rPr>
                <w:b/>
                <w:sz w:val="24"/>
                <w:szCs w:val="24"/>
              </w:rPr>
            </w:r>
            <w:r w:rsidR="00C62B51">
              <w:rPr>
                <w:b/>
                <w:sz w:val="24"/>
                <w:szCs w:val="24"/>
              </w:rPr>
              <w:fldChar w:fldCharType="separate"/>
            </w:r>
            <w:r w:rsidR="00F512F0" w:rsidRPr="00DB34C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235" w:rsidRPr="00DB34CD" w:rsidRDefault="003D1235" w:rsidP="00D460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  <w:r w:rsidRPr="00DB34CD">
              <w:rPr>
                <w:b/>
                <w:sz w:val="24"/>
                <w:szCs w:val="24"/>
              </w:rPr>
              <w:t>:</w:t>
            </w:r>
          </w:p>
        </w:tc>
      </w:tr>
    </w:tbl>
    <w:p w:rsidR="003D1235" w:rsidRPr="00DB34CD" w:rsidRDefault="003D1235" w:rsidP="003D1235">
      <w:pPr>
        <w:rPr>
          <w:rFonts w:ascii="Arial" w:hAnsi="Arial"/>
          <w:b/>
          <w:sz w:val="8"/>
          <w:szCs w:val="28"/>
        </w:rPr>
      </w:pPr>
    </w:p>
    <w:p w:rsidR="003D1235" w:rsidRDefault="00A42DE1" w:rsidP="000433B2">
      <w:pPr>
        <w:ind w:left="5040"/>
        <w:rPr>
          <w:b/>
          <w:sz w:val="22"/>
          <w:szCs w:val="22"/>
        </w:rPr>
      </w:pPr>
      <w:r w:rsidRPr="003223A9">
        <w:rPr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223A9">
        <w:rPr>
          <w:b/>
          <w:sz w:val="22"/>
          <w:szCs w:val="22"/>
        </w:rPr>
        <w:instrText xml:space="preserve"> FORMCHECKBOX </w:instrText>
      </w:r>
      <w:r w:rsidR="00C62B51">
        <w:rPr>
          <w:b/>
          <w:sz w:val="22"/>
          <w:szCs w:val="22"/>
        </w:rPr>
      </w:r>
      <w:r w:rsidR="00C62B51">
        <w:rPr>
          <w:b/>
          <w:sz w:val="22"/>
          <w:szCs w:val="22"/>
        </w:rPr>
        <w:fldChar w:fldCharType="separate"/>
      </w:r>
      <w:r w:rsidRPr="003223A9"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 xml:space="preserve"> </w:t>
      </w:r>
      <w:r w:rsidRPr="003223A9">
        <w:rPr>
          <w:sz w:val="22"/>
          <w:szCs w:val="22"/>
        </w:rPr>
        <w:t>Pleas</w:t>
      </w:r>
      <w:r w:rsidR="007F786D">
        <w:rPr>
          <w:sz w:val="22"/>
          <w:szCs w:val="22"/>
        </w:rPr>
        <w:t>e</w:t>
      </w:r>
      <w:r w:rsidRPr="003223A9">
        <w:rPr>
          <w:sz w:val="22"/>
          <w:szCs w:val="22"/>
        </w:rPr>
        <w:t xml:space="preserve"> tick if you are </w:t>
      </w:r>
      <w:r w:rsidR="000433B2">
        <w:rPr>
          <w:sz w:val="22"/>
          <w:szCs w:val="22"/>
        </w:rPr>
        <w:t xml:space="preserve">(co) </w:t>
      </w:r>
      <w:r w:rsidRPr="003223A9">
        <w:rPr>
          <w:sz w:val="22"/>
          <w:szCs w:val="22"/>
        </w:rPr>
        <w:t>advisor for this project </w:t>
      </w:r>
    </w:p>
    <w:p w:rsidR="00140833" w:rsidRDefault="00140833" w:rsidP="00140833">
      <w:pPr>
        <w:rPr>
          <w:sz w:val="22"/>
          <w:szCs w:val="22"/>
        </w:rPr>
      </w:pPr>
    </w:p>
    <w:tbl>
      <w:tblPr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960"/>
        <w:gridCol w:w="589"/>
        <w:gridCol w:w="1080"/>
        <w:gridCol w:w="630"/>
        <w:gridCol w:w="990"/>
        <w:gridCol w:w="630"/>
        <w:gridCol w:w="1170"/>
        <w:gridCol w:w="720"/>
        <w:gridCol w:w="1170"/>
      </w:tblGrid>
      <w:tr w:rsidR="007F6B74" w:rsidRPr="00DB34CD" w:rsidTr="00412DE8">
        <w:trPr>
          <w:jc w:val="center"/>
        </w:trPr>
        <w:tc>
          <w:tcPr>
            <w:tcW w:w="9738" w:type="dxa"/>
            <w:gridSpan w:val="10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B74" w:rsidRDefault="007F6B74" w:rsidP="00D22099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34CD">
              <w:rPr>
                <w:rFonts w:ascii="Arial" w:hAnsi="Arial" w:cs="Arial"/>
                <w:b/>
                <w:bCs/>
              </w:rPr>
              <w:t>GRADING SYSTEM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</w:p>
        </w:tc>
      </w:tr>
      <w:tr w:rsidR="007F6B74" w:rsidRPr="00DB34CD" w:rsidTr="00412DE8">
        <w:trPr>
          <w:jc w:val="center"/>
        </w:trPr>
        <w:tc>
          <w:tcPr>
            <w:tcW w:w="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B74" w:rsidRPr="00DB34CD" w:rsidRDefault="007F6B74" w:rsidP="00D4607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B74" w:rsidRPr="00DB34CD" w:rsidRDefault="007F6B74" w:rsidP="00D4607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Marks (Out of 100)</w:t>
            </w:r>
          </w:p>
        </w:tc>
        <w:tc>
          <w:tcPr>
            <w:tcW w:w="589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080" w:type="dxa"/>
          </w:tcPr>
          <w:p w:rsidR="007F6B74" w:rsidRPr="00DB34CD" w:rsidRDefault="007F6B74" w:rsidP="00E6174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 xml:space="preserve">Marks </w:t>
            </w:r>
          </w:p>
        </w:tc>
        <w:tc>
          <w:tcPr>
            <w:tcW w:w="63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990" w:type="dxa"/>
          </w:tcPr>
          <w:p w:rsidR="007F6B74" w:rsidRPr="00DB34CD" w:rsidRDefault="007F6B74" w:rsidP="00E6174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Marks</w:t>
            </w:r>
          </w:p>
        </w:tc>
        <w:tc>
          <w:tcPr>
            <w:tcW w:w="63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170" w:type="dxa"/>
          </w:tcPr>
          <w:p w:rsidR="007F6B74" w:rsidRPr="00DB34CD" w:rsidRDefault="007F6B74" w:rsidP="00E6174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Marks</w:t>
            </w:r>
          </w:p>
        </w:tc>
        <w:tc>
          <w:tcPr>
            <w:tcW w:w="72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17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Marks</w:t>
            </w:r>
          </w:p>
        </w:tc>
      </w:tr>
      <w:tr w:rsidR="007F6B74" w:rsidRPr="00DB34CD" w:rsidTr="00412DE8">
        <w:trPr>
          <w:jc w:val="center"/>
        </w:trPr>
        <w:tc>
          <w:tcPr>
            <w:tcW w:w="7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100</w:t>
            </w:r>
          </w:p>
        </w:tc>
        <w:tc>
          <w:tcPr>
            <w:tcW w:w="589" w:type="dxa"/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B+</w:t>
            </w:r>
          </w:p>
        </w:tc>
        <w:tc>
          <w:tcPr>
            <w:tcW w:w="108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8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C+</w:t>
            </w:r>
          </w:p>
        </w:tc>
        <w:tc>
          <w:tcPr>
            <w:tcW w:w="99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7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5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:rsidR="007F6B74" w:rsidRDefault="007F6B74" w:rsidP="003C0D9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170" w:type="dxa"/>
          </w:tcPr>
          <w:p w:rsidR="007F6B74" w:rsidRDefault="007F6B74" w:rsidP="00D22099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50</w:t>
            </w:r>
          </w:p>
        </w:tc>
      </w:tr>
      <w:tr w:rsidR="00412DE8" w:rsidRPr="00DB34CD" w:rsidTr="00412DE8">
        <w:trPr>
          <w:jc w:val="center"/>
        </w:trPr>
        <w:tc>
          <w:tcPr>
            <w:tcW w:w="799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E8" w:rsidRPr="00DB34CD" w:rsidRDefault="00412DE8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A-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E8" w:rsidRPr="00DB34CD" w:rsidRDefault="00412DE8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8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89" w:type="dxa"/>
          </w:tcPr>
          <w:p w:rsidR="00412DE8" w:rsidRPr="00DB34CD" w:rsidRDefault="00412DE8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080" w:type="dxa"/>
          </w:tcPr>
          <w:p w:rsidR="00412DE8" w:rsidRPr="00DB34CD" w:rsidRDefault="00412DE8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412DE8" w:rsidRPr="00DB34CD" w:rsidRDefault="00412DE8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90" w:type="dxa"/>
          </w:tcPr>
          <w:p w:rsidR="00412DE8" w:rsidRPr="00DB34CD" w:rsidRDefault="00412DE8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6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:rsidR="00412DE8" w:rsidRPr="00DB34CD" w:rsidRDefault="00412DE8" w:rsidP="003C0D9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170" w:type="dxa"/>
          </w:tcPr>
          <w:p w:rsidR="00412DE8" w:rsidRPr="00DB34CD" w:rsidRDefault="00412DE8" w:rsidP="00D22099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– 53</w:t>
            </w:r>
          </w:p>
        </w:tc>
        <w:tc>
          <w:tcPr>
            <w:tcW w:w="720" w:type="dxa"/>
          </w:tcPr>
          <w:p w:rsidR="00412DE8" w:rsidRDefault="00412DE8" w:rsidP="00D22099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12DE8" w:rsidRDefault="00412DE8" w:rsidP="00D22099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6B74" w:rsidRPr="00DB34CD" w:rsidTr="00412DE8">
        <w:trPr>
          <w:gridAfter w:val="4"/>
          <w:wAfter w:w="3690" w:type="dxa"/>
          <w:jc w:val="center"/>
        </w:trPr>
        <w:tc>
          <w:tcPr>
            <w:tcW w:w="799" w:type="dxa"/>
            <w:tcBorders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B74" w:rsidRPr="00412DE8" w:rsidRDefault="007F6B74" w:rsidP="003C0D94">
            <w:pPr>
              <w:spacing w:before="100" w:beforeAutospacing="1" w:after="100" w:afterAutospacing="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12DE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A-</w:t>
            </w:r>
          </w:p>
        </w:tc>
        <w:tc>
          <w:tcPr>
            <w:tcW w:w="1960" w:type="dxa"/>
            <w:tcBorders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B74" w:rsidRPr="00412DE8" w:rsidRDefault="007F6B74" w:rsidP="00D22099">
            <w:pPr>
              <w:spacing w:before="100" w:beforeAutospacing="1" w:after="100" w:afterAutospacing="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12DE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86 – 89</w:t>
            </w:r>
          </w:p>
        </w:tc>
        <w:tc>
          <w:tcPr>
            <w:tcW w:w="589" w:type="dxa"/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B-</w:t>
            </w:r>
          </w:p>
        </w:tc>
        <w:tc>
          <w:tcPr>
            <w:tcW w:w="108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630" w:type="dxa"/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C-</w:t>
            </w:r>
          </w:p>
        </w:tc>
        <w:tc>
          <w:tcPr>
            <w:tcW w:w="99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</w:tr>
    </w:tbl>
    <w:p w:rsidR="003D1235" w:rsidRPr="00D22099" w:rsidRDefault="00D22099" w:rsidP="00D22099">
      <w:pPr>
        <w:jc w:val="center"/>
        <w:rPr>
          <w:sz w:val="22"/>
          <w:szCs w:val="22"/>
        </w:rPr>
      </w:pPr>
      <w:r>
        <w:rPr>
          <w:sz w:val="22"/>
          <w:szCs w:val="22"/>
        </w:rPr>
        <w:br/>
      </w:r>
      <w:r w:rsidRPr="003223A9">
        <w:rPr>
          <w:sz w:val="22"/>
          <w:szCs w:val="22"/>
        </w:rPr>
        <w:t>Pleas</w:t>
      </w:r>
      <w:r>
        <w:rPr>
          <w:sz w:val="22"/>
          <w:szCs w:val="22"/>
        </w:rPr>
        <w:t>e</w:t>
      </w:r>
      <w:r w:rsidRPr="003223A9">
        <w:rPr>
          <w:sz w:val="22"/>
          <w:szCs w:val="22"/>
        </w:rPr>
        <w:t xml:space="preserve"> </w:t>
      </w:r>
      <w:r>
        <w:rPr>
          <w:sz w:val="22"/>
          <w:szCs w:val="22"/>
        </w:rPr>
        <w:t>provide your name and signatures on back of this page. Please do not sign on front.</w:t>
      </w:r>
    </w:p>
    <w:sectPr w:rsidR="003D1235" w:rsidRPr="00D22099" w:rsidSect="0061116A">
      <w:headerReference w:type="default" r:id="rId8"/>
      <w:pgSz w:w="11907" w:h="16839" w:code="9"/>
      <w:pgMar w:top="360" w:right="869" w:bottom="720" w:left="8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B51" w:rsidRDefault="00C62B51" w:rsidP="00BC332C">
      <w:pPr>
        <w:pStyle w:val="BodyText"/>
      </w:pPr>
      <w:r>
        <w:separator/>
      </w:r>
    </w:p>
  </w:endnote>
  <w:endnote w:type="continuationSeparator" w:id="0">
    <w:p w:rsidR="00C62B51" w:rsidRDefault="00C62B51" w:rsidP="00BC332C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B51" w:rsidRDefault="00C62B51" w:rsidP="00BC332C">
      <w:pPr>
        <w:pStyle w:val="BodyText"/>
      </w:pPr>
      <w:r>
        <w:separator/>
      </w:r>
    </w:p>
  </w:footnote>
  <w:footnote w:type="continuationSeparator" w:id="0">
    <w:p w:rsidR="00C62B51" w:rsidRDefault="00C62B51" w:rsidP="00BC332C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1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20"/>
      <w:gridCol w:w="8892"/>
    </w:tblGrid>
    <w:tr w:rsidR="00D22099" w:rsidTr="00847776">
      <w:tc>
        <w:tcPr>
          <w:tcW w:w="1320" w:type="dxa"/>
          <w:tcBorders>
            <w:right w:val="nil"/>
          </w:tcBorders>
          <w:shd w:val="clear" w:color="auto" w:fill="auto"/>
        </w:tcPr>
        <w:p w:rsidR="00D22099" w:rsidRPr="00847776" w:rsidRDefault="00D22099" w:rsidP="00BC332C">
          <w:pPr>
            <w:rPr>
              <w:rFonts w:ascii="Arial" w:hAnsi="Arial" w:cs="Arial"/>
              <w:b/>
              <w:bCs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762000" cy="741045"/>
                <wp:effectExtent l="0" t="0" r="0" b="0"/>
                <wp:docPr id="1" name="Picture 1" descr="logo-BY-SHAMS---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BY-SHAMS---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 l="3308" r="4427" b="103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2" w:type="dxa"/>
          <w:tcBorders>
            <w:left w:val="nil"/>
          </w:tcBorders>
          <w:shd w:val="clear" w:color="auto" w:fill="auto"/>
        </w:tcPr>
        <w:p w:rsidR="00D22099" w:rsidRPr="000A69E9" w:rsidRDefault="00D22099" w:rsidP="00847776">
          <w:pPr>
            <w:pStyle w:val="Heading1"/>
            <w:spacing w:line="240" w:lineRule="auto"/>
            <w:jc w:val="center"/>
            <w:rPr>
              <w:rFonts w:ascii="Old English Text MT" w:hAnsi="Old English Text MT"/>
              <w:b w:val="0"/>
              <w:szCs w:val="40"/>
              <w:u w:val="none"/>
            </w:rPr>
          </w:pPr>
          <w:smartTag w:uri="urn:schemas-microsoft-com:office:smarttags" w:element="place">
            <w:smartTag w:uri="urn:schemas-microsoft-com:office:smarttags" w:element="PlaceTyp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University</w:t>
              </w:r>
            </w:smartTag>
            <w:r w:rsidRPr="000A69E9">
              <w:rPr>
                <w:rFonts w:ascii="Old English Text MT" w:hAnsi="Old English Text MT"/>
                <w:b w:val="0"/>
                <w:sz w:val="36"/>
                <w:szCs w:val="40"/>
                <w:u w:val="none"/>
              </w:rPr>
              <w:t xml:space="preserve"> of </w:t>
            </w:r>
            <w:smartTag w:uri="urn:schemas-microsoft-com:office:smarttags" w:element="PlaceNam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Central Punjab</w:t>
              </w:r>
            </w:smartTag>
          </w:smartTag>
        </w:p>
        <w:p w:rsidR="00D22099" w:rsidRPr="00847776" w:rsidRDefault="00D22099" w:rsidP="00847776">
          <w:pPr>
            <w:jc w:val="center"/>
            <w:rPr>
              <w:rFonts w:ascii="Arial" w:hAnsi="Arial" w:cs="Arial"/>
              <w:i/>
              <w:iCs/>
              <w:sz w:val="4"/>
            </w:rPr>
          </w:pPr>
        </w:p>
        <w:p w:rsidR="00D22099" w:rsidRPr="00847776" w:rsidRDefault="00D22099" w:rsidP="00847776">
          <w:pPr>
            <w:jc w:val="center"/>
            <w:rPr>
              <w:rFonts w:ascii="Arial" w:hAnsi="Arial" w:cs="Arial"/>
              <w:i/>
              <w:iCs/>
              <w:sz w:val="10"/>
            </w:rPr>
          </w:pPr>
          <w:r w:rsidRPr="00847776">
            <w:rPr>
              <w:rFonts w:ascii="Arial" w:hAnsi="Arial" w:cs="Arial"/>
              <w:i/>
              <w:iCs/>
              <w:sz w:val="10"/>
            </w:rPr>
            <w:t xml:space="preserve">(Incorporated by Ordinance No. XXIV of 2002 promulgated by Government of the </w:t>
          </w:r>
          <w:smartTag w:uri="urn:schemas-microsoft-com:office:smarttags" w:element="place">
            <w:r w:rsidRPr="00847776">
              <w:rPr>
                <w:rFonts w:ascii="Arial" w:hAnsi="Arial" w:cs="Arial"/>
                <w:i/>
                <w:iCs/>
                <w:sz w:val="10"/>
              </w:rPr>
              <w:t>Punjab</w:t>
            </w:r>
          </w:smartTag>
          <w:r w:rsidRPr="00847776">
            <w:rPr>
              <w:rFonts w:ascii="Arial" w:hAnsi="Arial" w:cs="Arial"/>
              <w:i/>
              <w:iCs/>
              <w:sz w:val="10"/>
            </w:rPr>
            <w:t>)</w:t>
          </w:r>
        </w:p>
        <w:p w:rsidR="00D22099" w:rsidRPr="00847776" w:rsidRDefault="00D22099" w:rsidP="00BC332C">
          <w:pPr>
            <w:rPr>
              <w:rFonts w:ascii="Arial" w:hAnsi="Arial" w:cs="Arial"/>
              <w:i/>
              <w:iCs/>
              <w:sz w:val="6"/>
            </w:rPr>
          </w:pPr>
        </w:p>
        <w:p w:rsidR="00D22099" w:rsidRPr="00847776" w:rsidRDefault="00D22099" w:rsidP="00847776">
          <w:pPr>
            <w:pStyle w:val="Heading2"/>
            <w:jc w:val="center"/>
            <w:rPr>
              <w:b/>
              <w:sz w:val="6"/>
              <w:szCs w:val="24"/>
            </w:rPr>
          </w:pPr>
        </w:p>
        <w:p w:rsidR="00D22099" w:rsidRPr="00847776" w:rsidRDefault="00D22099" w:rsidP="00847776">
          <w:pPr>
            <w:jc w:val="center"/>
            <w:rPr>
              <w:rFonts w:ascii="Trebuchet MS" w:hAnsi="Trebuchet MS" w:cs="Arial"/>
              <w:b/>
              <w:bCs/>
              <w:szCs w:val="28"/>
            </w:rPr>
          </w:pPr>
          <w:r w:rsidRPr="00847776">
            <w:rPr>
              <w:rFonts w:ascii="Trebuchet MS" w:hAnsi="Trebuchet MS"/>
              <w:b/>
            </w:rPr>
            <w:t>Faculty of Information Technology</w:t>
          </w:r>
        </w:p>
      </w:tc>
    </w:tr>
  </w:tbl>
  <w:p w:rsidR="00D22099" w:rsidRPr="00BB5B78" w:rsidRDefault="00D22099" w:rsidP="00BB5B78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02129"/>
    <w:multiLevelType w:val="hybridMultilevel"/>
    <w:tmpl w:val="AF52631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 w15:restartNumberingAfterBreak="0">
    <w:nsid w:val="31AE0C0B"/>
    <w:multiLevelType w:val="hybridMultilevel"/>
    <w:tmpl w:val="548AC540"/>
    <w:lvl w:ilvl="0" w:tplc="82E89D56"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9227E"/>
    <w:multiLevelType w:val="hybridMultilevel"/>
    <w:tmpl w:val="B0BA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C5199"/>
    <w:multiLevelType w:val="hybridMultilevel"/>
    <w:tmpl w:val="E864ED0E"/>
    <w:lvl w:ilvl="0" w:tplc="83FA6F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E23F8"/>
    <w:multiLevelType w:val="hybridMultilevel"/>
    <w:tmpl w:val="0EEE14D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7D7A0320"/>
    <w:multiLevelType w:val="hybridMultilevel"/>
    <w:tmpl w:val="9B0E0BB2"/>
    <w:lvl w:ilvl="0" w:tplc="F1C819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DF"/>
    <w:rsid w:val="0001434F"/>
    <w:rsid w:val="000145EF"/>
    <w:rsid w:val="00017B2F"/>
    <w:rsid w:val="000204AC"/>
    <w:rsid w:val="000209CA"/>
    <w:rsid w:val="00023AC6"/>
    <w:rsid w:val="00042420"/>
    <w:rsid w:val="000433B2"/>
    <w:rsid w:val="000435FA"/>
    <w:rsid w:val="00051224"/>
    <w:rsid w:val="00051D8F"/>
    <w:rsid w:val="000753CA"/>
    <w:rsid w:val="00081563"/>
    <w:rsid w:val="000A60DA"/>
    <w:rsid w:val="000A69E9"/>
    <w:rsid w:val="000B6315"/>
    <w:rsid w:val="000C5458"/>
    <w:rsid w:val="000D1A1F"/>
    <w:rsid w:val="000D3A2A"/>
    <w:rsid w:val="000D554B"/>
    <w:rsid w:val="000E0DBB"/>
    <w:rsid w:val="000E2DCA"/>
    <w:rsid w:val="000E4FD7"/>
    <w:rsid w:val="000E67DC"/>
    <w:rsid w:val="000E6E9A"/>
    <w:rsid w:val="00113D4A"/>
    <w:rsid w:val="0013062E"/>
    <w:rsid w:val="00140833"/>
    <w:rsid w:val="001437AA"/>
    <w:rsid w:val="00144978"/>
    <w:rsid w:val="0014556D"/>
    <w:rsid w:val="0015085B"/>
    <w:rsid w:val="00153640"/>
    <w:rsid w:val="00172924"/>
    <w:rsid w:val="001941A7"/>
    <w:rsid w:val="001A7982"/>
    <w:rsid w:val="001B2CE0"/>
    <w:rsid w:val="001B3274"/>
    <w:rsid w:val="001C2DEB"/>
    <w:rsid w:val="001D1CC8"/>
    <w:rsid w:val="001E6443"/>
    <w:rsid w:val="001F7DC1"/>
    <w:rsid w:val="0020030F"/>
    <w:rsid w:val="002078B4"/>
    <w:rsid w:val="002135D3"/>
    <w:rsid w:val="00227B1F"/>
    <w:rsid w:val="00242040"/>
    <w:rsid w:val="00267F14"/>
    <w:rsid w:val="00270774"/>
    <w:rsid w:val="00275C60"/>
    <w:rsid w:val="00284F30"/>
    <w:rsid w:val="00291BD7"/>
    <w:rsid w:val="00295E91"/>
    <w:rsid w:val="002A1777"/>
    <w:rsid w:val="002A32DD"/>
    <w:rsid w:val="002B25AF"/>
    <w:rsid w:val="002E092D"/>
    <w:rsid w:val="002E3132"/>
    <w:rsid w:val="002E7E19"/>
    <w:rsid w:val="002F1C97"/>
    <w:rsid w:val="002F6FC0"/>
    <w:rsid w:val="00300D20"/>
    <w:rsid w:val="00313176"/>
    <w:rsid w:val="0031323E"/>
    <w:rsid w:val="00313911"/>
    <w:rsid w:val="00352C30"/>
    <w:rsid w:val="00365F04"/>
    <w:rsid w:val="00394B9D"/>
    <w:rsid w:val="003A0515"/>
    <w:rsid w:val="003C0D94"/>
    <w:rsid w:val="003D1235"/>
    <w:rsid w:val="003D5A04"/>
    <w:rsid w:val="003F0F7C"/>
    <w:rsid w:val="003F7C47"/>
    <w:rsid w:val="00412DE8"/>
    <w:rsid w:val="00414DE5"/>
    <w:rsid w:val="00426A6B"/>
    <w:rsid w:val="004337E2"/>
    <w:rsid w:val="00435A3D"/>
    <w:rsid w:val="00445A9C"/>
    <w:rsid w:val="004479DF"/>
    <w:rsid w:val="0046031F"/>
    <w:rsid w:val="004628FD"/>
    <w:rsid w:val="004656F1"/>
    <w:rsid w:val="00465E63"/>
    <w:rsid w:val="00474CBF"/>
    <w:rsid w:val="00477663"/>
    <w:rsid w:val="004954B6"/>
    <w:rsid w:val="004A474D"/>
    <w:rsid w:val="004B42FE"/>
    <w:rsid w:val="004C74CA"/>
    <w:rsid w:val="004E452A"/>
    <w:rsid w:val="004F4097"/>
    <w:rsid w:val="00500AB1"/>
    <w:rsid w:val="00503CD0"/>
    <w:rsid w:val="005112EC"/>
    <w:rsid w:val="00512ADD"/>
    <w:rsid w:val="00513919"/>
    <w:rsid w:val="00526852"/>
    <w:rsid w:val="00546151"/>
    <w:rsid w:val="0055692E"/>
    <w:rsid w:val="00557478"/>
    <w:rsid w:val="00563AD9"/>
    <w:rsid w:val="00566C3F"/>
    <w:rsid w:val="00573B04"/>
    <w:rsid w:val="00592C83"/>
    <w:rsid w:val="005A5348"/>
    <w:rsid w:val="005B169F"/>
    <w:rsid w:val="005B28A6"/>
    <w:rsid w:val="005D455B"/>
    <w:rsid w:val="005E336E"/>
    <w:rsid w:val="005F0439"/>
    <w:rsid w:val="005F07FA"/>
    <w:rsid w:val="005F5DB7"/>
    <w:rsid w:val="005F7409"/>
    <w:rsid w:val="0061116A"/>
    <w:rsid w:val="006136A3"/>
    <w:rsid w:val="00616023"/>
    <w:rsid w:val="006227ED"/>
    <w:rsid w:val="006349E3"/>
    <w:rsid w:val="00634AD5"/>
    <w:rsid w:val="0064336D"/>
    <w:rsid w:val="00653C76"/>
    <w:rsid w:val="00661103"/>
    <w:rsid w:val="0068121B"/>
    <w:rsid w:val="006B7DC9"/>
    <w:rsid w:val="006D0D84"/>
    <w:rsid w:val="006D279B"/>
    <w:rsid w:val="006E6B6C"/>
    <w:rsid w:val="006F084A"/>
    <w:rsid w:val="006F0C06"/>
    <w:rsid w:val="006F1377"/>
    <w:rsid w:val="006F5333"/>
    <w:rsid w:val="0070120B"/>
    <w:rsid w:val="007044DA"/>
    <w:rsid w:val="0070519C"/>
    <w:rsid w:val="0070567D"/>
    <w:rsid w:val="0071481F"/>
    <w:rsid w:val="00714B75"/>
    <w:rsid w:val="00716D04"/>
    <w:rsid w:val="0073181A"/>
    <w:rsid w:val="00741BD5"/>
    <w:rsid w:val="00751363"/>
    <w:rsid w:val="007525F8"/>
    <w:rsid w:val="00753B12"/>
    <w:rsid w:val="00776FEB"/>
    <w:rsid w:val="007A6410"/>
    <w:rsid w:val="007D1252"/>
    <w:rsid w:val="007D5A35"/>
    <w:rsid w:val="007E4A24"/>
    <w:rsid w:val="007E64C3"/>
    <w:rsid w:val="007F1315"/>
    <w:rsid w:val="007F6B74"/>
    <w:rsid w:val="007F786D"/>
    <w:rsid w:val="00803B51"/>
    <w:rsid w:val="00811953"/>
    <w:rsid w:val="008125FA"/>
    <w:rsid w:val="00813D69"/>
    <w:rsid w:val="00815D86"/>
    <w:rsid w:val="00817E4E"/>
    <w:rsid w:val="008216FC"/>
    <w:rsid w:val="00835218"/>
    <w:rsid w:val="00847776"/>
    <w:rsid w:val="00860D92"/>
    <w:rsid w:val="00866F1E"/>
    <w:rsid w:val="0088257E"/>
    <w:rsid w:val="008834D0"/>
    <w:rsid w:val="00894A69"/>
    <w:rsid w:val="008A49DB"/>
    <w:rsid w:val="008C607F"/>
    <w:rsid w:val="008F7272"/>
    <w:rsid w:val="0091230D"/>
    <w:rsid w:val="00923F84"/>
    <w:rsid w:val="0093121E"/>
    <w:rsid w:val="00931FFD"/>
    <w:rsid w:val="00934F8E"/>
    <w:rsid w:val="009467CB"/>
    <w:rsid w:val="00947F66"/>
    <w:rsid w:val="00963791"/>
    <w:rsid w:val="00971780"/>
    <w:rsid w:val="00972149"/>
    <w:rsid w:val="0097504A"/>
    <w:rsid w:val="009A2FB5"/>
    <w:rsid w:val="009B3A0B"/>
    <w:rsid w:val="009C54EA"/>
    <w:rsid w:val="009D2A10"/>
    <w:rsid w:val="009E620C"/>
    <w:rsid w:val="009F724F"/>
    <w:rsid w:val="00A34703"/>
    <w:rsid w:val="00A42DE1"/>
    <w:rsid w:val="00A5030D"/>
    <w:rsid w:val="00A52073"/>
    <w:rsid w:val="00A56723"/>
    <w:rsid w:val="00A65EDE"/>
    <w:rsid w:val="00A849CF"/>
    <w:rsid w:val="00AA2AFE"/>
    <w:rsid w:val="00AB6758"/>
    <w:rsid w:val="00AC08FC"/>
    <w:rsid w:val="00AC24F9"/>
    <w:rsid w:val="00AC3646"/>
    <w:rsid w:val="00AC465D"/>
    <w:rsid w:val="00AD2BBC"/>
    <w:rsid w:val="00AD5C4B"/>
    <w:rsid w:val="00AD5D04"/>
    <w:rsid w:val="00AF5217"/>
    <w:rsid w:val="00B019F7"/>
    <w:rsid w:val="00B0284D"/>
    <w:rsid w:val="00B1470D"/>
    <w:rsid w:val="00B210FA"/>
    <w:rsid w:val="00B249DF"/>
    <w:rsid w:val="00B32BB7"/>
    <w:rsid w:val="00B34662"/>
    <w:rsid w:val="00B3566A"/>
    <w:rsid w:val="00B35E07"/>
    <w:rsid w:val="00B448FC"/>
    <w:rsid w:val="00B527C1"/>
    <w:rsid w:val="00B5307B"/>
    <w:rsid w:val="00B537C3"/>
    <w:rsid w:val="00B56472"/>
    <w:rsid w:val="00B8483F"/>
    <w:rsid w:val="00B85A3C"/>
    <w:rsid w:val="00B87285"/>
    <w:rsid w:val="00BA41CC"/>
    <w:rsid w:val="00BA5F10"/>
    <w:rsid w:val="00BA68C3"/>
    <w:rsid w:val="00BB13FE"/>
    <w:rsid w:val="00BB284C"/>
    <w:rsid w:val="00BB4241"/>
    <w:rsid w:val="00BB5B78"/>
    <w:rsid w:val="00BC332C"/>
    <w:rsid w:val="00BE447A"/>
    <w:rsid w:val="00C06AAC"/>
    <w:rsid w:val="00C1167C"/>
    <w:rsid w:val="00C16FC1"/>
    <w:rsid w:val="00C22316"/>
    <w:rsid w:val="00C2434B"/>
    <w:rsid w:val="00C357D7"/>
    <w:rsid w:val="00C4007F"/>
    <w:rsid w:val="00C62B51"/>
    <w:rsid w:val="00C659CC"/>
    <w:rsid w:val="00C70992"/>
    <w:rsid w:val="00CB1833"/>
    <w:rsid w:val="00CC1D56"/>
    <w:rsid w:val="00CD5E5D"/>
    <w:rsid w:val="00CD7554"/>
    <w:rsid w:val="00CE36BA"/>
    <w:rsid w:val="00CE69C5"/>
    <w:rsid w:val="00D05043"/>
    <w:rsid w:val="00D12B01"/>
    <w:rsid w:val="00D22099"/>
    <w:rsid w:val="00D237D3"/>
    <w:rsid w:val="00D35C66"/>
    <w:rsid w:val="00D36EF5"/>
    <w:rsid w:val="00D46076"/>
    <w:rsid w:val="00D55101"/>
    <w:rsid w:val="00D5756D"/>
    <w:rsid w:val="00D63967"/>
    <w:rsid w:val="00D77C34"/>
    <w:rsid w:val="00DA2169"/>
    <w:rsid w:val="00DA4BF0"/>
    <w:rsid w:val="00DB34CD"/>
    <w:rsid w:val="00DC154D"/>
    <w:rsid w:val="00DD0B59"/>
    <w:rsid w:val="00DD1B6D"/>
    <w:rsid w:val="00DD2CDC"/>
    <w:rsid w:val="00DE3423"/>
    <w:rsid w:val="00DF54DC"/>
    <w:rsid w:val="00E170F0"/>
    <w:rsid w:val="00E22244"/>
    <w:rsid w:val="00E35512"/>
    <w:rsid w:val="00E36D8F"/>
    <w:rsid w:val="00E37101"/>
    <w:rsid w:val="00E61744"/>
    <w:rsid w:val="00E63884"/>
    <w:rsid w:val="00E65FB1"/>
    <w:rsid w:val="00E725EA"/>
    <w:rsid w:val="00E875E9"/>
    <w:rsid w:val="00E901DD"/>
    <w:rsid w:val="00EA3699"/>
    <w:rsid w:val="00EB6408"/>
    <w:rsid w:val="00EC21B0"/>
    <w:rsid w:val="00EC2CC8"/>
    <w:rsid w:val="00EC41D5"/>
    <w:rsid w:val="00ED5CB6"/>
    <w:rsid w:val="00EE5685"/>
    <w:rsid w:val="00EE75E6"/>
    <w:rsid w:val="00EF2997"/>
    <w:rsid w:val="00F16FDA"/>
    <w:rsid w:val="00F231DC"/>
    <w:rsid w:val="00F303C0"/>
    <w:rsid w:val="00F4606E"/>
    <w:rsid w:val="00F511CC"/>
    <w:rsid w:val="00F512F0"/>
    <w:rsid w:val="00F65C9D"/>
    <w:rsid w:val="00F72995"/>
    <w:rsid w:val="00F730C2"/>
    <w:rsid w:val="00F83029"/>
    <w:rsid w:val="00F85A07"/>
    <w:rsid w:val="00F93954"/>
    <w:rsid w:val="00F94DA8"/>
    <w:rsid w:val="00F9540C"/>
    <w:rsid w:val="00F972D9"/>
    <w:rsid w:val="00FA5871"/>
    <w:rsid w:val="00FC6CB5"/>
    <w:rsid w:val="00FD1FA2"/>
    <w:rsid w:val="00FD4B42"/>
    <w:rsid w:val="00FD58EA"/>
    <w:rsid w:val="00FD70E6"/>
    <w:rsid w:val="00FD7347"/>
    <w:rsid w:val="00FE3019"/>
    <w:rsid w:val="00FE57BE"/>
    <w:rsid w:val="00FF03CB"/>
    <w:rsid w:val="00FF44E7"/>
    <w:rsid w:val="00FF50F7"/>
    <w:rsid w:val="00FF5FE7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2638D369-F012-474D-ADFA-8946A2DE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E5D"/>
  </w:style>
  <w:style w:type="paragraph" w:styleId="Heading1">
    <w:name w:val="heading 1"/>
    <w:basedOn w:val="Normal"/>
    <w:next w:val="Normal"/>
    <w:qFormat/>
    <w:rsid w:val="0046031F"/>
    <w:pPr>
      <w:keepNext/>
      <w:spacing w:line="360" w:lineRule="auto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qFormat/>
    <w:rsid w:val="0046031F"/>
    <w:pPr>
      <w:keepNext/>
      <w:outlineLvl w:val="1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rsid w:val="0046031F"/>
    <w:pPr>
      <w:keepNext/>
      <w:spacing w:line="360" w:lineRule="auto"/>
      <w:jc w:val="center"/>
      <w:outlineLvl w:val="4"/>
    </w:pPr>
    <w:rPr>
      <w:rFonts w:ascii="Arial" w:hAnsi="Arial"/>
      <w:b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46031F"/>
    <w:pPr>
      <w:spacing w:line="360" w:lineRule="auto"/>
    </w:pPr>
    <w:rPr>
      <w:rFonts w:ascii="Arial" w:hAnsi="Arial"/>
      <w:sz w:val="28"/>
    </w:rPr>
  </w:style>
  <w:style w:type="paragraph" w:styleId="Header">
    <w:name w:val="header"/>
    <w:basedOn w:val="Normal"/>
    <w:rsid w:val="00BB5B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B7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16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6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4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%20Office\_FORMS\new%20letterhead\letter%20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3257E-81B8-4084-B782-D13A233C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head</Template>
  <TotalTime>2754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OFFICE</vt:lpstr>
    </vt:vector>
  </TitlesOfParts>
  <Company>UCP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OFFICE</dc:title>
  <dc:creator>Arthur Anab Shams</dc:creator>
  <cp:lastModifiedBy>Windows User</cp:lastModifiedBy>
  <cp:revision>7</cp:revision>
  <cp:lastPrinted>2016-04-05T06:13:00Z</cp:lastPrinted>
  <dcterms:created xsi:type="dcterms:W3CDTF">2016-04-05T05:58:00Z</dcterms:created>
  <dcterms:modified xsi:type="dcterms:W3CDTF">2017-04-14T15:42:00Z</dcterms:modified>
</cp:coreProperties>
</file>